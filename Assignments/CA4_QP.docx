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6" w:type="dxa"/>
        <w:tblInd w:w="-488" w:type="dxa"/>
        <w:tblLayout w:type="fixed"/>
        <w:tblLook w:val="01E0" w:firstRow="1" w:lastRow="1" w:firstColumn="1" w:lastColumn="1" w:noHBand="0" w:noVBand="0"/>
      </w:tblPr>
      <w:tblGrid>
        <w:gridCol w:w="11126"/>
      </w:tblGrid>
      <w:tr w:rsidR="009B326F" w:rsidRPr="009B326F" w14:paraId="20BBB189" w14:textId="77777777" w:rsidTr="00C02F45">
        <w:trPr>
          <w:trHeight w:val="545"/>
        </w:trPr>
        <w:tc>
          <w:tcPr>
            <w:tcW w:w="11126" w:type="dxa"/>
          </w:tcPr>
          <w:p w14:paraId="7FD71D1D" w14:textId="4815058D" w:rsidR="000566D8" w:rsidRPr="009B326F" w:rsidRDefault="000566D8" w:rsidP="00D572B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191" w:right="320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</w:pPr>
            <w:r w:rsidRPr="009B326F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B.</w:t>
            </w:r>
            <w:r w:rsidR="00D572B5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Tech</w:t>
            </w:r>
            <w:r w:rsidRPr="009B326F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. DEGREE</w:t>
            </w:r>
          </w:p>
          <w:p w14:paraId="7A84D90B" w14:textId="1D8AC6B0" w:rsidR="000566D8" w:rsidRPr="009010D0" w:rsidRDefault="00B67B8A" w:rsidP="00D572B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3500" w:right="3506"/>
              <w:jc w:val="center"/>
              <w:rPr>
                <w:rFonts w:ascii="Times New Roman" w:hAnsi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4"/>
                <w:szCs w:val="28"/>
              </w:rPr>
              <w:t xml:space="preserve">LAB 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8"/>
              </w:rPr>
              <w:t>A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</w:rPr>
              <w:t>SSESS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8"/>
              </w:rPr>
              <w:t>M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</w:rPr>
              <w:t>E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4"/>
                <w:szCs w:val="28"/>
              </w:rPr>
              <w:t>N</w:t>
            </w:r>
            <w:r w:rsidR="0075054B" w:rsidRPr="009010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</w:rPr>
              <w:t>T</w:t>
            </w:r>
            <w:r w:rsidR="009010D0" w:rsidRPr="009010D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</w:p>
          <w:p w14:paraId="55877068" w14:textId="21729D3A" w:rsidR="000566D8" w:rsidRPr="009010D0" w:rsidRDefault="00D572B5" w:rsidP="00D572B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3653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 xml:space="preserve">                                                             </w:t>
            </w:r>
            <w:r w:rsidR="00B67B8A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OCT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4"/>
              </w:rPr>
              <w:t>– 202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4"/>
              </w:rPr>
              <w:t>2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4"/>
              </w:rPr>
              <w:t>: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2"/>
                <w:szCs w:val="24"/>
              </w:rPr>
              <w:t xml:space="preserve"> </w:t>
            </w:r>
            <w:r w:rsidR="002729B2"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2"/>
                <w:szCs w:val="24"/>
              </w:rPr>
              <w:t>I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4"/>
              </w:rPr>
              <w:t xml:space="preserve"> YEAR –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4"/>
              </w:rPr>
              <w:t>TERM</w:t>
            </w:r>
            <w:r w:rsidR="002729B2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4"/>
              </w:rPr>
              <w:t xml:space="preserve"> </w:t>
            </w:r>
            <w:r w:rsidR="00967A4D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4"/>
              </w:rPr>
              <w:t>1</w:t>
            </w:r>
          </w:p>
          <w:p w14:paraId="659D3E88" w14:textId="6F1748C2" w:rsidR="000566D8" w:rsidRPr="009B326F" w:rsidRDefault="00D572B5" w:rsidP="00D572B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2473"/>
              <w:jc w:val="center"/>
              <w:rPr>
                <w:rFonts w:ascii="Times New Roman" w:hAnsi="Times New Roman"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 xml:space="preserve">                                    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CS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E</w:t>
            </w:r>
            <w:r w:rsidR="000566D8" w:rsidRPr="009010D0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8"/>
                <w:szCs w:val="24"/>
              </w:rPr>
              <w:t xml:space="preserve"> </w:t>
            </w:r>
            <w:r w:rsidR="00F57AB8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120</w:t>
            </w:r>
            <w:r w:rsidR="005844D2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 xml:space="preserve">: </w:t>
            </w:r>
            <w:r w:rsidR="00F57AB8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4"/>
              </w:rPr>
              <w:t>Python Programming</w:t>
            </w:r>
          </w:p>
          <w:p w14:paraId="66F8FE3A" w14:textId="44B0EFDE" w:rsidR="00E50DCC" w:rsidRPr="00D572B5" w:rsidRDefault="00E50DCC" w:rsidP="00D572B5">
            <w:pPr>
              <w:widowControl w:val="0"/>
              <w:tabs>
                <w:tab w:val="left" w:pos="9702"/>
              </w:tabs>
              <w:autoSpaceDE w:val="0"/>
              <w:autoSpaceDN w:val="0"/>
              <w:adjustRightInd w:val="0"/>
              <w:spacing w:after="0" w:line="240" w:lineRule="auto"/>
              <w:ind w:right="216"/>
              <w:jc w:val="center"/>
              <w:rPr>
                <w:rFonts w:ascii="Verdana" w:hAnsi="Verdana" w:cs="Verdana"/>
                <w:color w:val="000000" w:themeColor="text1"/>
                <w:sz w:val="18"/>
                <w:szCs w:val="18"/>
              </w:rPr>
            </w:pPr>
            <w:r w:rsidRPr="00E50DCC">
              <w:rPr>
                <w:rFonts w:ascii="Times New Roman" w:hAnsi="Times New Roman"/>
                <w:i/>
                <w:iCs/>
                <w:color w:val="auto"/>
                <w:spacing w:val="-2"/>
              </w:rPr>
              <w:t>(</w:t>
            </w:r>
            <w:r w:rsidRPr="00E50DCC">
              <w:rPr>
                <w:rFonts w:ascii="Times New Roman" w:hAnsi="Times New Roman"/>
                <w:i/>
                <w:iCs/>
                <w:color w:val="auto"/>
                <w:spacing w:val="-1"/>
              </w:rPr>
              <w:t>C</w:t>
            </w:r>
            <w:r w:rsidRPr="00E50DCC">
              <w:rPr>
                <w:rFonts w:ascii="Times New Roman" w:hAnsi="Times New Roman"/>
                <w:i/>
                <w:iCs/>
                <w:color w:val="auto"/>
                <w:spacing w:val="1"/>
              </w:rPr>
              <w:t>o</w:t>
            </w:r>
            <w:r w:rsidRPr="00E50DCC">
              <w:rPr>
                <w:rFonts w:ascii="Times New Roman" w:hAnsi="Times New Roman"/>
                <w:i/>
                <w:iCs/>
                <w:color w:val="auto"/>
              </w:rPr>
              <w:t>mm</w:t>
            </w:r>
            <w:r w:rsidRPr="00E50DCC">
              <w:rPr>
                <w:rFonts w:ascii="Times New Roman" w:hAnsi="Times New Roman"/>
                <w:i/>
                <w:iCs/>
                <w:color w:val="auto"/>
                <w:spacing w:val="1"/>
              </w:rPr>
              <w:t>o</w:t>
            </w:r>
            <w:r w:rsidRPr="00E50DCC">
              <w:rPr>
                <w:rFonts w:ascii="Times New Roman" w:hAnsi="Times New Roman"/>
                <w:i/>
                <w:iCs/>
                <w:color w:val="auto"/>
              </w:rPr>
              <w:t>n</w:t>
            </w:r>
            <w:r w:rsidRPr="00E50DCC">
              <w:rPr>
                <w:rFonts w:ascii="Times New Roman" w:hAnsi="Times New Roman"/>
                <w:i/>
                <w:iCs/>
                <w:color w:val="auto"/>
                <w:spacing w:val="-6"/>
              </w:rPr>
              <w:t xml:space="preserve"> </w:t>
            </w:r>
            <w:r w:rsidRPr="00E50DCC">
              <w:rPr>
                <w:rFonts w:ascii="Times New Roman" w:hAnsi="Times New Roman"/>
                <w:i/>
                <w:iCs/>
                <w:color w:val="auto"/>
              </w:rPr>
              <w:t>to</w:t>
            </w:r>
            <w:r w:rsidR="00D572B5">
              <w:rPr>
                <w:rFonts w:ascii="Times New Roman" w:hAnsi="Times New Roman"/>
                <w:i/>
                <w:iCs/>
                <w:color w:val="auto"/>
              </w:rPr>
              <w:t xml:space="preserve"> </w:t>
            </w:r>
            <w:r w:rsidR="00D572B5">
              <w:rPr>
                <w:rFonts w:ascii="Times New Roman" w:hAnsi="Times New Roman"/>
                <w:i/>
                <w:iCs/>
                <w:color w:val="000000" w:themeColor="text1"/>
              </w:rPr>
              <w:t xml:space="preserve">B.Tech. CSE - 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pacing w:val="-1"/>
                <w:sz w:val="18"/>
                <w:szCs w:val="18"/>
              </w:rPr>
              <w:t>A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z w:val="18"/>
                <w:szCs w:val="18"/>
              </w:rPr>
              <w:t>I &amp; ML,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pacing w:val="-1"/>
                <w:sz w:val="18"/>
                <w:szCs w:val="18"/>
              </w:rPr>
              <w:t xml:space="preserve"> C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pacing w:val="1"/>
                <w:sz w:val="18"/>
                <w:szCs w:val="18"/>
              </w:rPr>
              <w:t>y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z w:val="18"/>
                <w:szCs w:val="18"/>
              </w:rPr>
              <w:t>S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pacing w:val="1"/>
                <w:sz w:val="18"/>
                <w:szCs w:val="18"/>
              </w:rPr>
              <w:t xml:space="preserve"> 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z w:val="18"/>
                <w:szCs w:val="18"/>
              </w:rPr>
              <w:t xml:space="preserve">&amp; 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pacing w:val="1"/>
                <w:sz w:val="18"/>
                <w:szCs w:val="18"/>
              </w:rPr>
              <w:t>Io</w:t>
            </w:r>
            <w:r w:rsidR="00D572B5">
              <w:rPr>
                <w:rFonts w:ascii="Verdana" w:hAnsi="Verdana" w:cs="Verdana"/>
                <w:i/>
                <w:iCs/>
                <w:color w:val="000000" w:themeColor="text1"/>
                <w:sz w:val="18"/>
                <w:szCs w:val="18"/>
              </w:rPr>
              <w:t>T, AI &amp; DA, B.Tech. - CS &amp; MED Engg.,</w:t>
            </w:r>
            <w:r w:rsidRPr="00E50DCC">
              <w:rPr>
                <w:rFonts w:ascii="Verdana" w:hAnsi="Verdana" w:cs="Verdana"/>
                <w:i/>
                <w:iCs/>
                <w:color w:val="auto"/>
                <w:sz w:val="18"/>
                <w:szCs w:val="18"/>
              </w:rPr>
              <w:t>)</w:t>
            </w:r>
          </w:p>
          <w:p w14:paraId="0707AC11" w14:textId="77777777" w:rsidR="000566D8" w:rsidRPr="009B326F" w:rsidRDefault="000566D8" w:rsidP="000566D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Verdana" w:hAnsi="Verdana" w:cs="Verdana"/>
                <w:color w:val="000000" w:themeColor="text1"/>
              </w:rPr>
            </w:pPr>
          </w:p>
          <w:p w14:paraId="4C60ACE4" w14:textId="6F35C82C" w:rsidR="003D711E" w:rsidRDefault="007E2761" w:rsidP="000566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92FA0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Duration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: 1 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h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u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r – </w:t>
            </w:r>
            <w:r w:rsidR="0065489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30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m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nu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>e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s                         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>M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ax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3"/>
                <w:sz w:val="24"/>
                <w:szCs w:val="24"/>
              </w:rPr>
              <w:t>i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m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3"/>
                <w:sz w:val="24"/>
                <w:szCs w:val="24"/>
              </w:rPr>
              <w:t>u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 M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>r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k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: 15                                   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Da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-1"/>
                <w:sz w:val="24"/>
                <w:szCs w:val="24"/>
              </w:rPr>
              <w:t>t</w:t>
            </w:r>
            <w:r w:rsidR="000566D8" w:rsidRPr="009B326F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e</w:t>
            </w:r>
            <w:r w:rsidR="001417E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B67B8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3E0F9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="00F16C1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B67B8A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="005E0A2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/202</w:t>
            </w:r>
            <w:r w:rsidR="00D572B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  <w:p w14:paraId="79769362" w14:textId="0B0E04B8" w:rsidR="00A92FA0" w:rsidRPr="009B326F" w:rsidRDefault="00A92FA0" w:rsidP="000566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A3E9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3E0F9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65489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0 A.M – </w:t>
            </w:r>
            <w:r w:rsidR="003E0F9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12.</w:t>
            </w:r>
            <w:r w:rsidR="0065489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3E0F9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A3E9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.M </w:t>
            </w:r>
          </w:p>
          <w:p w14:paraId="33D580D1" w14:textId="77777777" w:rsidR="000566D8" w:rsidRPr="009B326F" w:rsidRDefault="000566D8" w:rsidP="000566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B326F" w:rsidRPr="007B3306" w14:paraId="03294ED4" w14:textId="77777777" w:rsidTr="00C02F45">
        <w:tc>
          <w:tcPr>
            <w:tcW w:w="11126" w:type="dxa"/>
          </w:tcPr>
          <w:p w14:paraId="3D67F759" w14:textId="4CF27C13" w:rsidR="001417EE" w:rsidRPr="00654896" w:rsidRDefault="000566D8" w:rsidP="00654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7662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Instruction to candidates:</w:t>
            </w:r>
          </w:p>
          <w:p w14:paraId="4767A1BE" w14:textId="360CC4E9" w:rsidR="00B67B8A" w:rsidRDefault="00B67B8A" w:rsidP="00D82FC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1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GB" w:eastAsia="en-GB"/>
              </w:rPr>
              <w:t xml:space="preserve">Use an A4 sheet to answer the questions </w:t>
            </w:r>
          </w:p>
          <w:p w14:paraId="5888D60A" w14:textId="2933E868" w:rsidR="000566D8" w:rsidRPr="00766228" w:rsidRDefault="000566D8" w:rsidP="00D82FC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71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GB" w:eastAsia="en-GB"/>
              </w:rPr>
            </w:pPr>
            <w:r w:rsidRPr="0076622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GB" w:eastAsia="en-GB"/>
              </w:rPr>
              <w:t>Candidates should write the correct question number for the answered questions</w:t>
            </w:r>
          </w:p>
          <w:p w14:paraId="1B196674" w14:textId="46971108" w:rsidR="00F57AB8" w:rsidRPr="00766228" w:rsidRDefault="00F57AB8" w:rsidP="007B330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en-GB" w:eastAsia="en-GB"/>
              </w:rPr>
              <w:t>Write the output for all the questions</w:t>
            </w:r>
          </w:p>
          <w:p w14:paraId="413BCD1A" w14:textId="77777777" w:rsidR="005E0A27" w:rsidRPr="007B3306" w:rsidRDefault="005E0A27" w:rsidP="007E27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  <w:p w14:paraId="47380941" w14:textId="77777777" w:rsidR="000566D8" w:rsidRPr="00F95E6A" w:rsidRDefault="000566D8" w:rsidP="000566D8">
            <w:pPr>
              <w:widowControl w:val="0"/>
              <w:autoSpaceDE w:val="0"/>
              <w:autoSpaceDN w:val="0"/>
              <w:adjustRightInd w:val="0"/>
              <w:spacing w:before="7" w:after="0" w:line="271" w:lineRule="exact"/>
              <w:ind w:left="10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F95E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COURSE OUTCOMES</w:t>
            </w:r>
          </w:p>
          <w:p w14:paraId="4BC7DA47" w14:textId="77777777" w:rsidR="000566D8" w:rsidRPr="007B3306" w:rsidRDefault="000566D8" w:rsidP="000566D8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0"/>
              <w:gridCol w:w="10170"/>
            </w:tblGrid>
            <w:tr w:rsidR="00654896" w:rsidRPr="007B3306" w14:paraId="394613FC" w14:textId="77777777" w:rsidTr="00F57AB8">
              <w:tc>
                <w:tcPr>
                  <w:tcW w:w="730" w:type="dxa"/>
                </w:tcPr>
                <w:p w14:paraId="4D0DC390" w14:textId="5F642930" w:rsidR="00654896" w:rsidRPr="007B3306" w:rsidRDefault="00654896" w:rsidP="00654896">
                  <w:pPr>
                    <w:shd w:val="clear" w:color="auto" w:fill="FEFEFE"/>
                    <w:spacing w:after="0"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7B330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CO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3</w:t>
                  </w:r>
                </w:p>
              </w:tc>
              <w:tc>
                <w:tcPr>
                  <w:tcW w:w="10170" w:type="dxa"/>
                </w:tcPr>
                <w:p w14:paraId="24144920" w14:textId="58A7B11E" w:rsidR="00654896" w:rsidRPr="007B3306" w:rsidRDefault="00654896" w:rsidP="00654896">
                  <w:pPr>
                    <w:shd w:val="clear" w:color="auto" w:fill="FEFEFE"/>
                    <w:spacing w:after="0"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6548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Implement and analyse the concept of modular programming and error handling in python.</w:t>
                  </w:r>
                </w:p>
              </w:tc>
            </w:tr>
            <w:tr w:rsidR="00654896" w:rsidRPr="007B3306" w14:paraId="7C600B17" w14:textId="77777777" w:rsidTr="00F57AB8">
              <w:tc>
                <w:tcPr>
                  <w:tcW w:w="730" w:type="dxa"/>
                </w:tcPr>
                <w:p w14:paraId="50798FB3" w14:textId="5D6E5CFC" w:rsidR="00654896" w:rsidRPr="007B3306" w:rsidRDefault="00654896" w:rsidP="00654896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7B330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CO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4</w:t>
                  </w:r>
                </w:p>
              </w:tc>
              <w:tc>
                <w:tcPr>
                  <w:tcW w:w="10170" w:type="dxa"/>
                </w:tcPr>
                <w:p w14:paraId="628AA81B" w14:textId="3442BDB7" w:rsidR="00654896" w:rsidRPr="00654896" w:rsidRDefault="00654896" w:rsidP="00654896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6548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Design the program models using Object-Oriented Programming concepts such as encapsulation, inheritance and polymorphism as used in Python.</w:t>
                  </w:r>
                </w:p>
              </w:tc>
            </w:tr>
            <w:tr w:rsidR="00654896" w:rsidRPr="007B3306" w14:paraId="06158971" w14:textId="77777777" w:rsidTr="00F57AB8">
              <w:tc>
                <w:tcPr>
                  <w:tcW w:w="730" w:type="dxa"/>
                </w:tcPr>
                <w:p w14:paraId="320ECBB3" w14:textId="7B787473" w:rsidR="00654896" w:rsidRPr="007B3306" w:rsidRDefault="00654896" w:rsidP="00654896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CO5</w:t>
                  </w:r>
                </w:p>
              </w:tc>
              <w:tc>
                <w:tcPr>
                  <w:tcW w:w="10170" w:type="dxa"/>
                </w:tcPr>
                <w:p w14:paraId="7CA94DAB" w14:textId="7F74EBF2" w:rsidR="00654896" w:rsidRPr="00654896" w:rsidRDefault="00654896" w:rsidP="00654896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6548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Identify and implement the various string manipulate operations using regular expressions.</w:t>
                  </w:r>
                </w:p>
              </w:tc>
            </w:tr>
          </w:tbl>
          <w:p w14:paraId="0B967828" w14:textId="77777777" w:rsidR="000566D8" w:rsidRPr="007B3306" w:rsidRDefault="000566D8" w:rsidP="00A92FA0">
            <w:pPr>
              <w:widowControl w:val="0"/>
              <w:autoSpaceDE w:val="0"/>
              <w:autoSpaceDN w:val="0"/>
              <w:adjustRightInd w:val="0"/>
              <w:spacing w:before="29" w:after="0" w:line="271" w:lineRule="exact"/>
              <w:ind w:right="431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  <w:p w14:paraId="0AEA6135" w14:textId="5AE162FB" w:rsidR="00A92FA0" w:rsidRPr="00766228" w:rsidRDefault="00A92FA0" w:rsidP="007B3306">
            <w:pPr>
              <w:widowControl w:val="0"/>
              <w:autoSpaceDE w:val="0"/>
              <w:autoSpaceDN w:val="0"/>
              <w:adjustRightInd w:val="0"/>
              <w:spacing w:before="29" w:after="0" w:line="271" w:lineRule="exact"/>
              <w:ind w:right="390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7B33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                                                               </w:t>
            </w:r>
            <w:r w:rsidRPr="007662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en-GB"/>
              </w:rPr>
              <w:t>Answer ALL the questions</w:t>
            </w:r>
          </w:p>
          <w:p w14:paraId="139F294D" w14:textId="77777777" w:rsidR="007B3306" w:rsidRPr="007B3306" w:rsidRDefault="007B3306" w:rsidP="007B3306">
            <w:pPr>
              <w:widowControl w:val="0"/>
              <w:autoSpaceDE w:val="0"/>
              <w:autoSpaceDN w:val="0"/>
              <w:adjustRightInd w:val="0"/>
              <w:spacing w:before="29" w:after="0" w:line="271" w:lineRule="exact"/>
              <w:ind w:right="390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  <w:tbl>
            <w:tblPr>
              <w:tblW w:w="10995" w:type="dxa"/>
              <w:tblLayout w:type="fixed"/>
              <w:tblLook w:val="01E0" w:firstRow="1" w:lastRow="1" w:firstColumn="1" w:lastColumn="1" w:noHBand="0" w:noVBand="0"/>
            </w:tblPr>
            <w:tblGrid>
              <w:gridCol w:w="533"/>
              <w:gridCol w:w="8485"/>
              <w:gridCol w:w="567"/>
              <w:gridCol w:w="709"/>
              <w:gridCol w:w="701"/>
            </w:tblGrid>
            <w:tr w:rsidR="00273266" w:rsidRPr="007B3306" w14:paraId="11CF50D6" w14:textId="77777777" w:rsidTr="00B67B8A">
              <w:trPr>
                <w:trHeight w:val="623"/>
              </w:trPr>
              <w:tc>
                <w:tcPr>
                  <w:tcW w:w="533" w:type="dxa"/>
                </w:tcPr>
                <w:p w14:paraId="49CDE631" w14:textId="4D9EB07E" w:rsidR="00273266" w:rsidRPr="007B3306" w:rsidRDefault="007B3306" w:rsidP="002729B2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 w:rsidRPr="007B330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  <w:t>1.</w:t>
                  </w:r>
                </w:p>
              </w:tc>
              <w:tc>
                <w:tcPr>
                  <w:tcW w:w="8485" w:type="dxa"/>
                </w:tcPr>
                <w:p w14:paraId="42A2A7D3" w14:textId="5012416D" w:rsidR="006B7418" w:rsidRDefault="00CF6DB7" w:rsidP="005F65B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What is an exception? Write a python programming to demonstrate </w:t>
                  </w:r>
                  <w:r w:rsidR="00B67B8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the following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exception </w:t>
                  </w:r>
                </w:p>
                <w:p w14:paraId="493D6F43" w14:textId="54BF173A" w:rsidR="00B67B8A" w:rsidRPr="00B67B8A" w:rsidRDefault="0089049C" w:rsidP="00B67B8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ZeroDivisionError</w:t>
                  </w:r>
                  <w:r w:rsidR="00B67B8A" w:rsidRPr="00B67B8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1C2A90FF" w14:textId="77777777" w:rsidR="00B67B8A" w:rsidRDefault="00B67B8A" w:rsidP="00B67B8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Index out of range Exception </w:t>
                  </w:r>
                </w:p>
                <w:p w14:paraId="757A7BDC" w14:textId="458A1C65" w:rsidR="00B67B8A" w:rsidRPr="00B67B8A" w:rsidRDefault="00B67B8A" w:rsidP="00B67B8A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Invalid data type </w:t>
                  </w:r>
                </w:p>
              </w:tc>
              <w:tc>
                <w:tcPr>
                  <w:tcW w:w="567" w:type="dxa"/>
                </w:tcPr>
                <w:p w14:paraId="76EEA074" w14:textId="51973146" w:rsidR="00273266" w:rsidRPr="007B3306" w:rsidRDefault="007B3306" w:rsidP="0027326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[</w:t>
                  </w:r>
                  <w:r w:rsidR="006224B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]</w:t>
                  </w:r>
                </w:p>
              </w:tc>
              <w:tc>
                <w:tcPr>
                  <w:tcW w:w="709" w:type="dxa"/>
                </w:tcPr>
                <w:p w14:paraId="3B8E73F5" w14:textId="693EF212" w:rsidR="00273266" w:rsidRPr="007B3306" w:rsidRDefault="007B3306" w:rsidP="0027326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CO</w:t>
                  </w:r>
                  <w:r w:rsidR="006224B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3</w:t>
                  </w:r>
                </w:p>
              </w:tc>
              <w:tc>
                <w:tcPr>
                  <w:tcW w:w="701" w:type="dxa"/>
                </w:tcPr>
                <w:p w14:paraId="6303548B" w14:textId="3DE31E59" w:rsidR="00273266" w:rsidRPr="007B3306" w:rsidRDefault="007B3306" w:rsidP="00273266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[K</w:t>
                  </w:r>
                  <w:r w:rsidR="00CF6DB7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  <w:lang w:val="en-GB" w:eastAsia="en-GB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]</w:t>
                  </w:r>
                </w:p>
              </w:tc>
            </w:tr>
            <w:tr w:rsidR="009C32D5" w:rsidRPr="007B3306" w14:paraId="62AFB315" w14:textId="77777777" w:rsidTr="00B67B8A">
              <w:trPr>
                <w:trHeight w:val="410"/>
              </w:trPr>
              <w:tc>
                <w:tcPr>
                  <w:tcW w:w="533" w:type="dxa"/>
                </w:tcPr>
                <w:p w14:paraId="70984B74" w14:textId="44434B6A" w:rsidR="009C32D5" w:rsidRPr="007B3306" w:rsidRDefault="00EB3AA8" w:rsidP="009C32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  <w:t>2</w:t>
                  </w:r>
                  <w:r w:rsidR="009C32D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.</w:t>
                  </w:r>
                </w:p>
              </w:tc>
              <w:tc>
                <w:tcPr>
                  <w:tcW w:w="8485" w:type="dxa"/>
                </w:tcPr>
                <w:p w14:paraId="7B554D1B" w14:textId="29E69687" w:rsidR="006224B0" w:rsidRPr="006224B0" w:rsidRDefault="006224B0" w:rsidP="006224B0">
                  <w:pPr>
                    <w:shd w:val="clear" w:color="auto" w:fill="FFFFFF"/>
                    <w:spacing w:before="100" w:beforeAutospacing="1" w:after="100" w:afterAutospacing="1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Create </w:t>
                  </w:r>
                  <w:r w:rsidR="00B67B8A"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a triangle</w:t>
                  </w:r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 xml:space="preserve"> </w:t>
                  </w:r>
                  <w:r w:rsidRP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class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 in Python language, allowing you to build a 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triangle 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with </w:t>
                  </w:r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length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 and </w:t>
                  </w:r>
                  <w:r w:rsidR="00B67B8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 xml:space="preserve">breadth 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attributes.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 And perform the following operations </w:t>
                  </w:r>
                </w:p>
                <w:p w14:paraId="127BFA00" w14:textId="5EDAC15C" w:rsidR="006224B0" w:rsidRPr="006224B0" w:rsidRDefault="006224B0" w:rsidP="006224B0">
                  <w:pPr>
                    <w:numPr>
                      <w:ilvl w:val="0"/>
                      <w:numId w:val="19"/>
                    </w:numPr>
                    <w:shd w:val="clear" w:color="auto" w:fill="FFFFFF"/>
                    <w:spacing w:before="100" w:beforeAutospacing="1" w:after="100" w:afterAutospacing="1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</w:pP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Create a </w:t>
                  </w:r>
                  <w:proofErr w:type="gramStart"/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Perimeter(</w:t>
                  </w:r>
                  <w:proofErr w:type="gramEnd"/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)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 method to calculate the perimeter of the 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triangle 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and 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an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 </w:t>
                  </w:r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Area() 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method to calculate the area of ​​the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 triangle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.</w:t>
                  </w:r>
                </w:p>
                <w:p w14:paraId="393288C6" w14:textId="4F9B991F" w:rsidR="006224B0" w:rsidRPr="006224B0" w:rsidRDefault="006224B0" w:rsidP="006224B0">
                  <w:pPr>
                    <w:numPr>
                      <w:ilvl w:val="0"/>
                      <w:numId w:val="19"/>
                    </w:numPr>
                    <w:shd w:val="clear" w:color="auto" w:fill="FFFFFF"/>
                    <w:spacing w:before="100" w:beforeAutospacing="1" w:after="100" w:afterAutospacing="1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</w:pP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Create a method </w:t>
                  </w:r>
                  <w:proofErr w:type="gramStart"/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display(</w:t>
                  </w:r>
                  <w:proofErr w:type="gramEnd"/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)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 that 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displays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 the length, 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breadth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, perimeter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,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 and area of an object created using an instantiation on </w:t>
                  </w:r>
                  <w:r w:rsidR="00B67B8A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the triangle 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class.</w:t>
                  </w:r>
                </w:p>
                <w:p w14:paraId="40573180" w14:textId="66A1B00E" w:rsidR="00EB3AA8" w:rsidRPr="00AA537B" w:rsidRDefault="006224B0" w:rsidP="00CF6DB7">
                  <w:pPr>
                    <w:numPr>
                      <w:ilvl w:val="0"/>
                      <w:numId w:val="19"/>
                    </w:numPr>
                    <w:shd w:val="clear" w:color="auto" w:fill="FFFFFF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</w:pP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lastRenderedPageBreak/>
                    <w:t>Create a </w:t>
                  </w:r>
                  <w:r w:rsidR="003E0F9E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cuboid</w:t>
                  </w:r>
                  <w:r w:rsidR="003E0F9E"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child class </w:t>
                  </w:r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inheriting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 from the </w:t>
                  </w:r>
                  <w:r w:rsidR="00B67B8A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triangle</w:t>
                  </w:r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 xml:space="preserve"> class</w:t>
                  </w:r>
                  <w:r w:rsidR="003E0F9E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with a </w:t>
                  </w:r>
                  <w:r w:rsidR="003E0F9E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length, height and breadth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 attribute and another</w:t>
                  </w:r>
                  <w:r w:rsidR="003E0F9E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r w:rsidR="003E0F9E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volume</w:t>
                  </w:r>
                  <w:r w:rsidR="003E0F9E"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 xml:space="preserve"> (</w:t>
                  </w:r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)</w:t>
                  </w:r>
                  <w:r w:rsidRPr="006224B0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val="en-IN" w:eastAsia="en-IN"/>
                    </w:rPr>
                    <w:t> method to calculate the volume of the </w:t>
                  </w:r>
                  <w:r w:rsidR="003E0F9E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cuboid</w:t>
                  </w:r>
                  <w:r w:rsidRPr="006224B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IN" w:eastAsia="en-IN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14:paraId="6C12E440" w14:textId="57DFE33B" w:rsidR="009C32D5" w:rsidRPr="007B3306" w:rsidRDefault="009C32D5" w:rsidP="009C32D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lastRenderedPageBreak/>
                    <w:t>[</w:t>
                  </w:r>
                  <w:r w:rsidR="00C02F45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]</w:t>
                  </w:r>
                </w:p>
              </w:tc>
              <w:tc>
                <w:tcPr>
                  <w:tcW w:w="709" w:type="dxa"/>
                </w:tcPr>
                <w:p w14:paraId="2BCB598C" w14:textId="6A81F7AC" w:rsidR="009C32D5" w:rsidRPr="007B3306" w:rsidRDefault="009C32D5" w:rsidP="009C32D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CO</w:t>
                  </w:r>
                  <w:r w:rsidR="006224B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4</w:t>
                  </w:r>
                </w:p>
              </w:tc>
              <w:tc>
                <w:tcPr>
                  <w:tcW w:w="701" w:type="dxa"/>
                </w:tcPr>
                <w:p w14:paraId="333711B9" w14:textId="23E0900D" w:rsidR="009C32D5" w:rsidRPr="007B3306" w:rsidRDefault="009C32D5" w:rsidP="009C32D5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[K</w:t>
                  </w:r>
                  <w:r w:rsidR="00F57AB8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  <w:lang w:val="en-GB" w:eastAsia="en-GB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]</w:t>
                  </w:r>
                </w:p>
              </w:tc>
            </w:tr>
            <w:tr w:rsidR="00EB3AA8" w:rsidRPr="007B3306" w14:paraId="51865447" w14:textId="77777777" w:rsidTr="00B67B8A">
              <w:trPr>
                <w:trHeight w:val="410"/>
              </w:trPr>
              <w:tc>
                <w:tcPr>
                  <w:tcW w:w="533" w:type="dxa"/>
                </w:tcPr>
                <w:p w14:paraId="38FEE1B1" w14:textId="08155EA1" w:rsidR="00EB3AA8" w:rsidRPr="009C32D5" w:rsidRDefault="00EB3AA8" w:rsidP="009C32D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  <w:t>3.</w:t>
                  </w:r>
                </w:p>
              </w:tc>
              <w:tc>
                <w:tcPr>
                  <w:tcW w:w="8485" w:type="dxa"/>
                </w:tcPr>
                <w:p w14:paraId="40A12D94" w14:textId="70F43570" w:rsidR="00D564CE" w:rsidRPr="00115FDD" w:rsidRDefault="00D564CE" w:rsidP="00115FDD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  <w:lang w:val="en-GB" w:eastAsia="en-GB"/>
                    </w:rPr>
                  </w:pPr>
                  <w:r w:rsidRPr="00115FDD">
                    <w:rPr>
                      <w:color w:val="000000" w:themeColor="text1"/>
                      <w:lang w:val="en-GB" w:eastAsia="en-GB"/>
                    </w:rPr>
                    <w:t>Mr Kim joined as an analyst in Cooper’s company, he was assigned the following task. Help him by writing the code in python using the “regular expression” package</w:t>
                  </w:r>
                </w:p>
                <w:p w14:paraId="4DF09E46" w14:textId="3F073D5C" w:rsidR="00115FDD" w:rsidRPr="00115FDD" w:rsidRDefault="00115FDD" w:rsidP="00115FDD">
                  <w:pPr>
                    <w:pStyle w:val="NormalWeb"/>
                    <w:numPr>
                      <w:ilvl w:val="0"/>
                      <w:numId w:val="20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  <w:lang w:val="en-GB" w:eastAsia="en-GB"/>
                    </w:rPr>
                  </w:pPr>
                  <w:r w:rsidRPr="00115FDD">
                    <w:rPr>
                      <w:shd w:val="clear" w:color="auto" w:fill="FFFFFF"/>
                    </w:rPr>
                    <w:t>Write a Python program to find all words starting with '</w:t>
                  </w:r>
                  <w:r w:rsidR="00B67B8A">
                    <w:rPr>
                      <w:shd w:val="clear" w:color="auto" w:fill="FFFFFF"/>
                    </w:rPr>
                    <w:t>c</w:t>
                  </w:r>
                  <w:r w:rsidRPr="00115FDD">
                    <w:rPr>
                      <w:shd w:val="clear" w:color="auto" w:fill="FFFFFF"/>
                    </w:rPr>
                    <w:t>' or 'e' in a given string.</w:t>
                  </w:r>
                </w:p>
                <w:p w14:paraId="717E8CD0" w14:textId="68BF542B" w:rsidR="00D564CE" w:rsidRPr="00115FDD" w:rsidRDefault="00115FDD" w:rsidP="00115FDD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ind w:left="720"/>
                    <w:jc w:val="both"/>
                    <w:rPr>
                      <w:color w:val="000000" w:themeColor="text1"/>
                      <w:lang w:val="en-GB" w:eastAsia="en-GB"/>
                    </w:rPr>
                  </w:pPr>
                  <w:r>
                    <w:rPr>
                      <w:shd w:val="clear" w:color="auto" w:fill="FFFFFF"/>
                    </w:rPr>
                    <w:t xml:space="preserve">         </w:t>
                  </w:r>
                  <w:r w:rsidRPr="00115FDD">
                    <w:rPr>
                      <w:color w:val="000000" w:themeColor="text1"/>
                      <w:lang w:val="en-GB" w:eastAsia="en-GB"/>
                    </w:rPr>
                    <w:t>text = "The following example creates an ArrayList with a capacity of 50 elements. Four elements are then added to the ArrayList and the ArrayList is trimmed accordingly."</w:t>
                  </w:r>
                </w:p>
                <w:p w14:paraId="733BFE82" w14:textId="06BAB1DC" w:rsidR="00115FDD" w:rsidRPr="00B67B8A" w:rsidRDefault="00115FDD" w:rsidP="00115FDD">
                  <w:pPr>
                    <w:pStyle w:val="NormalWeb"/>
                    <w:numPr>
                      <w:ilvl w:val="0"/>
                      <w:numId w:val="20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  <w:lang w:val="en-GB" w:eastAsia="en-GB"/>
                    </w:rPr>
                  </w:pPr>
                  <w:r w:rsidRPr="00115FDD">
                    <w:rPr>
                      <w:shd w:val="clear" w:color="auto" w:fill="FFFFFF"/>
                    </w:rPr>
                    <w:t xml:space="preserve">Write a Python program to abbreviate </w:t>
                  </w:r>
                  <w:r w:rsidR="00B67B8A">
                    <w:rPr>
                      <w:shd w:val="clear" w:color="auto" w:fill="FFFFFF"/>
                    </w:rPr>
                    <w:t>‘Cyber’</w:t>
                  </w:r>
                  <w:r w:rsidRPr="00115FDD">
                    <w:rPr>
                      <w:shd w:val="clear" w:color="auto" w:fill="FFFFFF"/>
                    </w:rPr>
                    <w:t>as '</w:t>
                  </w:r>
                  <w:r w:rsidR="00B67B8A">
                    <w:rPr>
                      <w:shd w:val="clear" w:color="auto" w:fill="FFFFFF"/>
                    </w:rPr>
                    <w:t>Cy</w:t>
                  </w:r>
                  <w:r w:rsidRPr="00115FDD">
                    <w:rPr>
                      <w:shd w:val="clear" w:color="auto" w:fill="FFFFFF"/>
                    </w:rPr>
                    <w:t>.' in a given string.</w:t>
                  </w:r>
                </w:p>
                <w:p w14:paraId="5572FCFA" w14:textId="73DB1840" w:rsidR="00DA3E91" w:rsidRPr="00BA407D" w:rsidRDefault="00DA3E91" w:rsidP="00115FDD">
                  <w:pPr>
                    <w:pStyle w:val="NormalWeb"/>
                    <w:numPr>
                      <w:ilvl w:val="0"/>
                      <w:numId w:val="20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  <w:lang w:val="en-GB" w:eastAsia="en-GB"/>
                    </w:rPr>
                  </w:pPr>
                  <w:r>
                    <w:rPr>
                      <w:shd w:val="clear" w:color="auto" w:fill="FFFFFF"/>
                    </w:rPr>
                    <w:t>Extract the words starting with ‘e’ and ending with ‘e’</w:t>
                  </w:r>
                </w:p>
                <w:p w14:paraId="373E51DA" w14:textId="1140B86E" w:rsidR="00BA407D" w:rsidRPr="00BA407D" w:rsidRDefault="00BA407D" w:rsidP="00115FDD">
                  <w:pPr>
                    <w:pStyle w:val="NormalWeb"/>
                    <w:numPr>
                      <w:ilvl w:val="0"/>
                      <w:numId w:val="20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  <w:lang w:val="en-GB" w:eastAsia="en-GB"/>
                    </w:rPr>
                  </w:pPr>
                  <w:r>
                    <w:rPr>
                      <w:shd w:val="clear" w:color="auto" w:fill="FFFFFF"/>
                    </w:rPr>
                    <w:t xml:space="preserve">Pluralize the word “cap” using regular expression </w:t>
                  </w:r>
                </w:p>
                <w:p w14:paraId="7AF01871" w14:textId="0138F20C" w:rsidR="00BA407D" w:rsidRPr="00BA407D" w:rsidRDefault="00BA407D" w:rsidP="00BA407D">
                  <w:pPr>
                    <w:pStyle w:val="NormalWeb"/>
                    <w:numPr>
                      <w:ilvl w:val="0"/>
                      <w:numId w:val="20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  <w:lang w:val="en-GB" w:eastAsia="en-GB"/>
                    </w:rPr>
                  </w:pPr>
                  <w:r>
                    <w:rPr>
                      <w:shd w:val="clear" w:color="auto" w:fill="FFFFFF"/>
                    </w:rPr>
                    <w:t xml:space="preserve">Extract the mail ID from the given one.txt file </w:t>
                  </w:r>
                </w:p>
                <w:p w14:paraId="37A184A1" w14:textId="650248FE" w:rsidR="00B67B8A" w:rsidRDefault="00B67B8A" w:rsidP="00B67B8A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One.txt </w:t>
                  </w:r>
                </w:p>
                <w:p w14:paraId="23B73747" w14:textId="6E6CB65C" w:rsidR="00B67B8A" w:rsidRDefault="00B67B8A" w:rsidP="00B67B8A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Hello Welcome to SRET, </w:t>
                  </w:r>
                  <w:proofErr w:type="gramStart"/>
                  <w:r>
                    <w:rPr>
                      <w:shd w:val="clear" w:color="auto" w:fill="FFFFFF"/>
                    </w:rPr>
                    <w:t>Please</w:t>
                  </w:r>
                  <w:proofErr w:type="gramEnd"/>
                  <w:r>
                    <w:rPr>
                      <w:shd w:val="clear" w:color="auto" w:fill="FFFFFF"/>
                    </w:rPr>
                    <w:t xml:space="preserve"> send your feedback to </w:t>
                  </w:r>
                  <w:hyperlink r:id="rId8" w:history="1">
                    <w:r w:rsidRPr="002F2337">
                      <w:rPr>
                        <w:rStyle w:val="Hyperlink"/>
                        <w:shd w:val="clear" w:color="auto" w:fill="FFFFFF"/>
                      </w:rPr>
                      <w:t>sret@sriramachandra.edu.in</w:t>
                    </w:r>
                  </w:hyperlink>
                  <w:r>
                    <w:rPr>
                      <w:shd w:val="clear" w:color="auto" w:fill="FFFFFF"/>
                    </w:rPr>
                    <w:t xml:space="preserve">. for course query contact </w:t>
                  </w:r>
                  <w:hyperlink r:id="rId9" w:history="1">
                    <w:r w:rsidRPr="002F2337">
                      <w:rPr>
                        <w:rStyle w:val="Hyperlink"/>
                        <w:shd w:val="clear" w:color="auto" w:fill="FFFFFF"/>
                      </w:rPr>
                      <w:t>manager@sret.edu.in</w:t>
                    </w:r>
                  </w:hyperlink>
                  <w:r>
                    <w:rPr>
                      <w:shd w:val="clear" w:color="auto" w:fill="FFFFFF"/>
                    </w:rPr>
                    <w:t xml:space="preserve"> </w:t>
                  </w:r>
                </w:p>
                <w:p w14:paraId="5B9CCB9A" w14:textId="77777777" w:rsidR="00B67B8A" w:rsidRPr="00115FDD" w:rsidRDefault="00B67B8A" w:rsidP="00B67B8A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color w:val="000000" w:themeColor="text1"/>
                      <w:lang w:val="en-GB" w:eastAsia="en-GB"/>
                    </w:rPr>
                  </w:pPr>
                </w:p>
                <w:p w14:paraId="2525210A" w14:textId="4DB9FD6C" w:rsidR="00115FDD" w:rsidRPr="00115FDD" w:rsidRDefault="00115FDD" w:rsidP="00115FDD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ind w:left="720"/>
                    <w:jc w:val="both"/>
                    <w:rPr>
                      <w:color w:val="000000" w:themeColor="text1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</w:tcPr>
                <w:p w14:paraId="1C713907" w14:textId="27DF96EC" w:rsidR="00EB3AA8" w:rsidRDefault="0034756A" w:rsidP="009C32D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[</w:t>
                  </w:r>
                  <w:r w:rsidR="006224B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]</w:t>
                  </w:r>
                </w:p>
              </w:tc>
              <w:tc>
                <w:tcPr>
                  <w:tcW w:w="709" w:type="dxa"/>
                </w:tcPr>
                <w:p w14:paraId="3EA58474" w14:textId="1277D79C" w:rsidR="00EB3AA8" w:rsidRDefault="0034756A" w:rsidP="009C32D5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CO</w:t>
                  </w:r>
                  <w:r w:rsidR="006224B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5</w:t>
                  </w:r>
                </w:p>
              </w:tc>
              <w:tc>
                <w:tcPr>
                  <w:tcW w:w="701" w:type="dxa"/>
                </w:tcPr>
                <w:p w14:paraId="6ED737D8" w14:textId="34B116A1" w:rsidR="00EB3AA8" w:rsidRDefault="0034756A" w:rsidP="009C32D5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[K</w:t>
                  </w:r>
                  <w:r w:rsidRPr="0034756A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  <w:lang w:val="en-GB" w:eastAsia="en-GB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GB" w:eastAsia="en-GB"/>
                    </w:rPr>
                    <w:t>]</w:t>
                  </w:r>
                </w:p>
              </w:tc>
            </w:tr>
          </w:tbl>
          <w:p w14:paraId="462E8ECE" w14:textId="77777777" w:rsidR="003D711E" w:rsidRPr="007B3306" w:rsidRDefault="003D711E" w:rsidP="001417EE">
            <w:pPr>
              <w:widowControl w:val="0"/>
              <w:autoSpaceDE w:val="0"/>
              <w:autoSpaceDN w:val="0"/>
              <w:adjustRightInd w:val="0"/>
              <w:spacing w:before="29" w:after="0" w:line="271" w:lineRule="exact"/>
              <w:ind w:left="5733" w:right="74" w:hanging="538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</w:tbl>
    <w:p w14:paraId="62C1D442" w14:textId="77777777" w:rsidR="0076431C" w:rsidRPr="007B3306" w:rsidRDefault="0076431C" w:rsidP="002675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sectPr w:rsidR="0076431C" w:rsidRPr="007B3306" w:rsidSect="004E7559">
      <w:footerReference w:type="default" r:id="rId10"/>
      <w:headerReference w:type="first" r:id="rId11"/>
      <w:footerReference w:type="first" r:id="rId12"/>
      <w:pgSz w:w="12240" w:h="15840" w:code="1"/>
      <w:pgMar w:top="900" w:right="720" w:bottom="900" w:left="1080" w:header="567" w:footer="411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4D58" w14:textId="77777777" w:rsidR="0081504A" w:rsidRDefault="0081504A">
      <w:pPr>
        <w:spacing w:after="0" w:line="240" w:lineRule="auto"/>
      </w:pPr>
      <w:r>
        <w:separator/>
      </w:r>
    </w:p>
  </w:endnote>
  <w:endnote w:type="continuationSeparator" w:id="0">
    <w:p w14:paraId="62EECC03" w14:textId="77777777" w:rsidR="0081504A" w:rsidRDefault="0081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F9DC" w14:textId="77777777" w:rsidR="00FD1C2C" w:rsidRPr="0098710E" w:rsidRDefault="00FD1C2C" w:rsidP="00FD1C2C">
    <w:pPr>
      <w:tabs>
        <w:tab w:val="right" w:pos="8880"/>
      </w:tabs>
      <w:jc w:val="both"/>
      <w:rPr>
        <w:b/>
        <w:color w:val="808080"/>
        <w:sz w:val="22"/>
        <w:szCs w:val="22"/>
      </w:rPr>
    </w:pPr>
    <w:r>
      <w:tab/>
    </w:r>
  </w:p>
  <w:p w14:paraId="5A524689" w14:textId="2CA66788" w:rsidR="00EC2767" w:rsidRDefault="00FD1C2C" w:rsidP="00101A0A">
    <w:pPr>
      <w:pStyle w:val="Footer"/>
      <w:tabs>
        <w:tab w:val="left" w:pos="915"/>
        <w:tab w:val="right" w:pos="9360"/>
      </w:tabs>
      <w:jc w:val="right"/>
    </w:pPr>
    <w:r>
      <w:tab/>
    </w:r>
    <w:r w:rsidR="00EC2767">
      <w:t xml:space="preserve">Page </w:t>
    </w:r>
    <w:r w:rsidR="00C82022">
      <w:rPr>
        <w:b/>
        <w:bCs/>
        <w:sz w:val="24"/>
        <w:szCs w:val="24"/>
      </w:rPr>
      <w:fldChar w:fldCharType="begin"/>
    </w:r>
    <w:r w:rsidR="00EC2767">
      <w:rPr>
        <w:b/>
        <w:bCs/>
      </w:rPr>
      <w:instrText xml:space="preserve"> PAGE </w:instrText>
    </w:r>
    <w:r w:rsidR="00C82022">
      <w:rPr>
        <w:b/>
        <w:bCs/>
        <w:sz w:val="24"/>
        <w:szCs w:val="24"/>
      </w:rPr>
      <w:fldChar w:fldCharType="separate"/>
    </w:r>
    <w:r w:rsidR="00EE63FE">
      <w:rPr>
        <w:b/>
        <w:bCs/>
        <w:noProof/>
      </w:rPr>
      <w:t>3</w:t>
    </w:r>
    <w:r w:rsidR="00C82022">
      <w:rPr>
        <w:b/>
        <w:bCs/>
        <w:sz w:val="24"/>
        <w:szCs w:val="24"/>
      </w:rPr>
      <w:fldChar w:fldCharType="end"/>
    </w:r>
    <w:r w:rsidR="00EC2767">
      <w:t xml:space="preserve"> of </w:t>
    </w:r>
    <w:r w:rsidR="00C82022">
      <w:rPr>
        <w:b/>
        <w:bCs/>
        <w:sz w:val="24"/>
        <w:szCs w:val="24"/>
      </w:rPr>
      <w:fldChar w:fldCharType="begin"/>
    </w:r>
    <w:r w:rsidR="00EC2767">
      <w:rPr>
        <w:b/>
        <w:bCs/>
      </w:rPr>
      <w:instrText xml:space="preserve"> NUMPAGES  </w:instrText>
    </w:r>
    <w:r w:rsidR="00C82022">
      <w:rPr>
        <w:b/>
        <w:bCs/>
        <w:sz w:val="24"/>
        <w:szCs w:val="24"/>
      </w:rPr>
      <w:fldChar w:fldCharType="separate"/>
    </w:r>
    <w:r w:rsidR="00EE63FE">
      <w:rPr>
        <w:b/>
        <w:bCs/>
        <w:noProof/>
      </w:rPr>
      <w:t>3</w:t>
    </w:r>
    <w:r w:rsidR="00C82022">
      <w:rPr>
        <w:b/>
        <w:bCs/>
        <w:sz w:val="24"/>
        <w:szCs w:val="24"/>
      </w:rPr>
      <w:fldChar w:fldCharType="end"/>
    </w:r>
  </w:p>
  <w:p w14:paraId="2168D8E7" w14:textId="77777777" w:rsidR="00EC2767" w:rsidRDefault="00EC2767" w:rsidP="00EC276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20D4" w14:textId="26FE3266" w:rsidR="00602160" w:rsidRDefault="00602160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E63FE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E63FE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61D721A2" w14:textId="77777777" w:rsidR="00EC2767" w:rsidRDefault="00EC2767" w:rsidP="00EC276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0D2D" w14:textId="77777777" w:rsidR="0081504A" w:rsidRDefault="0081504A">
      <w:pPr>
        <w:spacing w:after="0" w:line="240" w:lineRule="auto"/>
      </w:pPr>
      <w:r>
        <w:separator/>
      </w:r>
    </w:p>
  </w:footnote>
  <w:footnote w:type="continuationSeparator" w:id="0">
    <w:p w14:paraId="45E6BBF0" w14:textId="77777777" w:rsidR="0081504A" w:rsidRDefault="00815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176" w:type="dxa"/>
      <w:tblInd w:w="75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97"/>
      <w:gridCol w:w="397"/>
      <w:gridCol w:w="397"/>
      <w:gridCol w:w="397"/>
      <w:gridCol w:w="397"/>
      <w:gridCol w:w="397"/>
      <w:gridCol w:w="397"/>
      <w:gridCol w:w="397"/>
    </w:tblGrid>
    <w:tr w:rsidR="00D961F5" w14:paraId="37DD6092" w14:textId="77777777" w:rsidTr="00C65A19">
      <w:trPr>
        <w:trHeight w:val="585"/>
      </w:trPr>
      <w:tc>
        <w:tcPr>
          <w:tcW w:w="397" w:type="dxa"/>
        </w:tcPr>
        <w:p w14:paraId="78C48956" w14:textId="213118C0" w:rsidR="00D961F5" w:rsidRDefault="00000000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  <w:r>
            <w:rPr>
              <w:noProof/>
            </w:rPr>
            <w:pict w14:anchorId="67A7889F">
              <v:rect id="Rectangle 1" o:spid="_x0000_s1026" style="position:absolute;margin-left:-399.45pt;margin-top:3.45pt;width:386.2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" stroked="f" strokeweight="2pt">
                <v:fill r:id="rId1" o:title="" recolor="t" rotate="t" type="frame"/>
              </v:rect>
            </w:pict>
          </w:r>
        </w:p>
      </w:tc>
      <w:tc>
        <w:tcPr>
          <w:tcW w:w="397" w:type="dxa"/>
        </w:tcPr>
        <w:p w14:paraId="26D5A3A7" w14:textId="77777777" w:rsidR="00D961F5" w:rsidRDefault="00D961F5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</w:p>
      </w:tc>
      <w:tc>
        <w:tcPr>
          <w:tcW w:w="397" w:type="dxa"/>
        </w:tcPr>
        <w:p w14:paraId="6CF3F76F" w14:textId="77777777" w:rsidR="00D961F5" w:rsidRDefault="00D961F5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</w:p>
      </w:tc>
      <w:tc>
        <w:tcPr>
          <w:tcW w:w="397" w:type="dxa"/>
        </w:tcPr>
        <w:p w14:paraId="66685F3F" w14:textId="77777777" w:rsidR="00D961F5" w:rsidRDefault="00D961F5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</w:p>
      </w:tc>
      <w:tc>
        <w:tcPr>
          <w:tcW w:w="397" w:type="dxa"/>
        </w:tcPr>
        <w:p w14:paraId="4D1AF2E4" w14:textId="77777777" w:rsidR="00D961F5" w:rsidRDefault="00D961F5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</w:p>
      </w:tc>
      <w:tc>
        <w:tcPr>
          <w:tcW w:w="397" w:type="dxa"/>
        </w:tcPr>
        <w:p w14:paraId="1DE4EA19" w14:textId="77777777" w:rsidR="00D961F5" w:rsidRDefault="00D961F5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</w:p>
      </w:tc>
      <w:tc>
        <w:tcPr>
          <w:tcW w:w="397" w:type="dxa"/>
        </w:tcPr>
        <w:p w14:paraId="71F58FAE" w14:textId="77777777" w:rsidR="00D961F5" w:rsidRDefault="00D961F5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</w:p>
      </w:tc>
      <w:tc>
        <w:tcPr>
          <w:tcW w:w="397" w:type="dxa"/>
        </w:tcPr>
        <w:p w14:paraId="7495F4CD" w14:textId="77777777" w:rsidR="00D961F5" w:rsidRDefault="00D961F5" w:rsidP="00C65A1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</w:p>
      </w:tc>
    </w:tr>
  </w:tbl>
  <w:p w14:paraId="42CEA3DF" w14:textId="4F78B718" w:rsidR="00D961F5" w:rsidRDefault="00000000" w:rsidP="00D961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  <w:b/>
        <w:sz w:val="24"/>
        <w:szCs w:val="24"/>
      </w:rPr>
    </w:pPr>
    <w:r>
      <w:rPr>
        <w:noProof/>
      </w:rPr>
      <w:pict w14:anchorId="4146AD7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401.25pt;margin-top:.15pt;width:108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" fillcolor="white [3201]" stroked="f" strokeweight=".5pt">
          <v:textbox>
            <w:txbxContent>
              <w:p w14:paraId="312BCF82" w14:textId="77777777" w:rsidR="00D961F5" w:rsidRPr="00192A80" w:rsidRDefault="00D961F5" w:rsidP="00D961F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2A80">
                  <w:rPr>
                    <w:rFonts w:ascii="Times New Roman" w:hAnsi="Times New Roman" w:cs="Times New Roman"/>
                    <w:sz w:val="24"/>
                    <w:szCs w:val="24"/>
                  </w:rPr>
                  <w:t>UNIQUE ID</w:t>
                </w:r>
              </w:p>
            </w:txbxContent>
          </v:textbox>
        </v:shape>
      </w:pict>
    </w:r>
  </w:p>
  <w:p w14:paraId="0C716BE5" w14:textId="6707A89A" w:rsidR="00D961F5" w:rsidRDefault="00D961F5" w:rsidP="00D961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426"/>
      <w:rPr>
        <w:rFonts w:ascii="Century Gothic" w:eastAsia="Century Gothic" w:hAnsi="Century Gothic" w:cs="Century Gothic"/>
        <w:b/>
        <w:sz w:val="24"/>
        <w:szCs w:val="24"/>
      </w:rPr>
    </w:pPr>
  </w:p>
  <w:p w14:paraId="7644E769" w14:textId="77777777" w:rsidR="00D961F5" w:rsidRDefault="00D961F5" w:rsidP="00D961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426"/>
      <w:jc w:val="center"/>
      <w:rPr>
        <w:rFonts w:ascii="Century Gothic" w:eastAsia="Century Gothic" w:hAnsi="Century Gothic" w:cs="Century Gothic"/>
        <w:b/>
        <w:sz w:val="24"/>
        <w:szCs w:val="24"/>
      </w:rPr>
    </w:pPr>
  </w:p>
  <w:p w14:paraId="65F602CA" w14:textId="77777777" w:rsidR="00EC2767" w:rsidRPr="00D961F5" w:rsidRDefault="00EC2767" w:rsidP="00D96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F63"/>
    <w:multiLevelType w:val="hybridMultilevel"/>
    <w:tmpl w:val="FE5465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A48"/>
    <w:multiLevelType w:val="hybridMultilevel"/>
    <w:tmpl w:val="2F24EC12"/>
    <w:lvl w:ilvl="0" w:tplc="DE725416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1724" w:hanging="180"/>
      </w:pPr>
    </w:lvl>
    <w:lvl w:ilvl="3" w:tplc="4009000F" w:tentative="1">
      <w:start w:val="1"/>
      <w:numFmt w:val="decimal"/>
      <w:lvlText w:val="%4."/>
      <w:lvlJc w:val="left"/>
      <w:pPr>
        <w:ind w:left="2444" w:hanging="360"/>
      </w:pPr>
    </w:lvl>
    <w:lvl w:ilvl="4" w:tplc="40090019" w:tentative="1">
      <w:start w:val="1"/>
      <w:numFmt w:val="lowerLetter"/>
      <w:lvlText w:val="%5."/>
      <w:lvlJc w:val="left"/>
      <w:pPr>
        <w:ind w:left="3164" w:hanging="360"/>
      </w:pPr>
    </w:lvl>
    <w:lvl w:ilvl="5" w:tplc="4009001B" w:tentative="1">
      <w:start w:val="1"/>
      <w:numFmt w:val="lowerRoman"/>
      <w:lvlText w:val="%6."/>
      <w:lvlJc w:val="right"/>
      <w:pPr>
        <w:ind w:left="3884" w:hanging="180"/>
      </w:pPr>
    </w:lvl>
    <w:lvl w:ilvl="6" w:tplc="4009000F" w:tentative="1">
      <w:start w:val="1"/>
      <w:numFmt w:val="decimal"/>
      <w:lvlText w:val="%7."/>
      <w:lvlJc w:val="left"/>
      <w:pPr>
        <w:ind w:left="4604" w:hanging="360"/>
      </w:pPr>
    </w:lvl>
    <w:lvl w:ilvl="7" w:tplc="40090019" w:tentative="1">
      <w:start w:val="1"/>
      <w:numFmt w:val="lowerLetter"/>
      <w:lvlText w:val="%8."/>
      <w:lvlJc w:val="left"/>
      <w:pPr>
        <w:ind w:left="5324" w:hanging="360"/>
      </w:pPr>
    </w:lvl>
    <w:lvl w:ilvl="8" w:tplc="40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1F9D79FD"/>
    <w:multiLevelType w:val="hybridMultilevel"/>
    <w:tmpl w:val="C02E2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2160B"/>
    <w:multiLevelType w:val="hybridMultilevel"/>
    <w:tmpl w:val="2AB00354"/>
    <w:lvl w:ilvl="0" w:tplc="D5720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51303"/>
    <w:multiLevelType w:val="hybridMultilevel"/>
    <w:tmpl w:val="AC3CE4CC"/>
    <w:lvl w:ilvl="0" w:tplc="823CC1C2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28BA1728"/>
    <w:multiLevelType w:val="hybridMultilevel"/>
    <w:tmpl w:val="5430324E"/>
    <w:lvl w:ilvl="0" w:tplc="8BE0AB5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03F2"/>
    <w:multiLevelType w:val="hybridMultilevel"/>
    <w:tmpl w:val="149295C8"/>
    <w:lvl w:ilvl="0" w:tplc="8BE0AB5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2D04"/>
    <w:multiLevelType w:val="hybridMultilevel"/>
    <w:tmpl w:val="E7A075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D08DA"/>
    <w:multiLevelType w:val="hybridMultilevel"/>
    <w:tmpl w:val="6E820E4C"/>
    <w:lvl w:ilvl="0" w:tplc="8BE0AB5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D36B2"/>
    <w:multiLevelType w:val="hybridMultilevel"/>
    <w:tmpl w:val="095EC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786DD0"/>
    <w:multiLevelType w:val="hybridMultilevel"/>
    <w:tmpl w:val="DF64C0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7371E"/>
    <w:multiLevelType w:val="hybridMultilevel"/>
    <w:tmpl w:val="AFB2ED2E"/>
    <w:lvl w:ilvl="0" w:tplc="02B436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C3E16"/>
    <w:multiLevelType w:val="hybridMultilevel"/>
    <w:tmpl w:val="2F24C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1476"/>
    <w:multiLevelType w:val="hybridMultilevel"/>
    <w:tmpl w:val="1152F3CE"/>
    <w:lvl w:ilvl="0" w:tplc="657829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74245"/>
    <w:multiLevelType w:val="hybridMultilevel"/>
    <w:tmpl w:val="D49886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A27C3"/>
    <w:multiLevelType w:val="hybridMultilevel"/>
    <w:tmpl w:val="77CA1E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117"/>
    <w:multiLevelType w:val="hybridMultilevel"/>
    <w:tmpl w:val="73DC2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17DAC"/>
    <w:multiLevelType w:val="hybridMultilevel"/>
    <w:tmpl w:val="09961666"/>
    <w:lvl w:ilvl="0" w:tplc="F912E9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33B79"/>
    <w:multiLevelType w:val="multilevel"/>
    <w:tmpl w:val="B8B0E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F5D50"/>
    <w:multiLevelType w:val="multilevel"/>
    <w:tmpl w:val="804C6B8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257383">
    <w:abstractNumId w:val="11"/>
  </w:num>
  <w:num w:numId="2" w16cid:durableId="300426057">
    <w:abstractNumId w:val="4"/>
  </w:num>
  <w:num w:numId="3" w16cid:durableId="1053848031">
    <w:abstractNumId w:val="1"/>
  </w:num>
  <w:num w:numId="4" w16cid:durableId="347876525">
    <w:abstractNumId w:val="9"/>
  </w:num>
  <w:num w:numId="5" w16cid:durableId="444495987">
    <w:abstractNumId w:val="3"/>
  </w:num>
  <w:num w:numId="6" w16cid:durableId="498735208">
    <w:abstractNumId w:val="17"/>
  </w:num>
  <w:num w:numId="7" w16cid:durableId="1476995181">
    <w:abstractNumId w:val="7"/>
  </w:num>
  <w:num w:numId="8" w16cid:durableId="202594141">
    <w:abstractNumId w:val="16"/>
  </w:num>
  <w:num w:numId="9" w16cid:durableId="1558711024">
    <w:abstractNumId w:val="15"/>
  </w:num>
  <w:num w:numId="10" w16cid:durableId="1568419443">
    <w:abstractNumId w:val="6"/>
  </w:num>
  <w:num w:numId="11" w16cid:durableId="1924218335">
    <w:abstractNumId w:val="8"/>
  </w:num>
  <w:num w:numId="12" w16cid:durableId="1685521408">
    <w:abstractNumId w:val="5"/>
  </w:num>
  <w:num w:numId="13" w16cid:durableId="1417093090">
    <w:abstractNumId w:val="14"/>
  </w:num>
  <w:num w:numId="14" w16cid:durableId="1177111815">
    <w:abstractNumId w:val="0"/>
  </w:num>
  <w:num w:numId="15" w16cid:durableId="810564591">
    <w:abstractNumId w:val="12"/>
  </w:num>
  <w:num w:numId="16" w16cid:durableId="974992267">
    <w:abstractNumId w:val="10"/>
  </w:num>
  <w:num w:numId="17" w16cid:durableId="727875174">
    <w:abstractNumId w:val="13"/>
  </w:num>
  <w:num w:numId="18" w16cid:durableId="1524437820">
    <w:abstractNumId w:val="19"/>
  </w:num>
  <w:num w:numId="19" w16cid:durableId="81420125">
    <w:abstractNumId w:val="20"/>
  </w:num>
  <w:num w:numId="20" w16cid:durableId="1187671243">
    <w:abstractNumId w:val="18"/>
  </w:num>
  <w:num w:numId="21" w16cid:durableId="15535414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tDAHkkamRuYGBko6SsGpxcWZ+XkgBRa1AOrqN/MsAAAA"/>
  </w:docVars>
  <w:rsids>
    <w:rsidRoot w:val="00DD1DB4"/>
    <w:rsid w:val="00002BFD"/>
    <w:rsid w:val="00003069"/>
    <w:rsid w:val="0000627A"/>
    <w:rsid w:val="00007B08"/>
    <w:rsid w:val="00016451"/>
    <w:rsid w:val="000174E6"/>
    <w:rsid w:val="000235F0"/>
    <w:rsid w:val="00025964"/>
    <w:rsid w:val="00030C8D"/>
    <w:rsid w:val="00041041"/>
    <w:rsid w:val="00050BA2"/>
    <w:rsid w:val="00052FA8"/>
    <w:rsid w:val="0005388F"/>
    <w:rsid w:val="000566D8"/>
    <w:rsid w:val="000606F3"/>
    <w:rsid w:val="00062BCA"/>
    <w:rsid w:val="000646FA"/>
    <w:rsid w:val="0006650C"/>
    <w:rsid w:val="00067A4B"/>
    <w:rsid w:val="00076A26"/>
    <w:rsid w:val="00077545"/>
    <w:rsid w:val="000817A8"/>
    <w:rsid w:val="000821FF"/>
    <w:rsid w:val="0008352E"/>
    <w:rsid w:val="000941D0"/>
    <w:rsid w:val="0009633A"/>
    <w:rsid w:val="000972AB"/>
    <w:rsid w:val="000A4374"/>
    <w:rsid w:val="000A6105"/>
    <w:rsid w:val="000A79C0"/>
    <w:rsid w:val="000B5003"/>
    <w:rsid w:val="000B6C74"/>
    <w:rsid w:val="000C1B2F"/>
    <w:rsid w:val="000C40E6"/>
    <w:rsid w:val="000C6487"/>
    <w:rsid w:val="000C686E"/>
    <w:rsid w:val="000C7CE2"/>
    <w:rsid w:val="000D0867"/>
    <w:rsid w:val="000D10AB"/>
    <w:rsid w:val="000D349A"/>
    <w:rsid w:val="000D6456"/>
    <w:rsid w:val="000D7B42"/>
    <w:rsid w:val="000E0F3F"/>
    <w:rsid w:val="000E25B0"/>
    <w:rsid w:val="000E3280"/>
    <w:rsid w:val="000E72BA"/>
    <w:rsid w:val="000F3CA4"/>
    <w:rsid w:val="000F553A"/>
    <w:rsid w:val="00101A0A"/>
    <w:rsid w:val="0010461D"/>
    <w:rsid w:val="00112E93"/>
    <w:rsid w:val="00115FDD"/>
    <w:rsid w:val="0011609D"/>
    <w:rsid w:val="00122336"/>
    <w:rsid w:val="00130373"/>
    <w:rsid w:val="001417EE"/>
    <w:rsid w:val="001422CA"/>
    <w:rsid w:val="00146B42"/>
    <w:rsid w:val="00146F90"/>
    <w:rsid w:val="001536F1"/>
    <w:rsid w:val="001608B3"/>
    <w:rsid w:val="00160EEA"/>
    <w:rsid w:val="00165609"/>
    <w:rsid w:val="00173433"/>
    <w:rsid w:val="0017420C"/>
    <w:rsid w:val="00176BD9"/>
    <w:rsid w:val="00177E8A"/>
    <w:rsid w:val="00183FFC"/>
    <w:rsid w:val="00187051"/>
    <w:rsid w:val="00191411"/>
    <w:rsid w:val="001A1666"/>
    <w:rsid w:val="001A4D85"/>
    <w:rsid w:val="001A61EA"/>
    <w:rsid w:val="001B7A8B"/>
    <w:rsid w:val="001C693B"/>
    <w:rsid w:val="001E122C"/>
    <w:rsid w:val="001E38BB"/>
    <w:rsid w:val="002017AC"/>
    <w:rsid w:val="002035DD"/>
    <w:rsid w:val="00203A70"/>
    <w:rsid w:val="00206504"/>
    <w:rsid w:val="00214A9C"/>
    <w:rsid w:val="00216093"/>
    <w:rsid w:val="00217BB9"/>
    <w:rsid w:val="0022484E"/>
    <w:rsid w:val="002254DB"/>
    <w:rsid w:val="00240524"/>
    <w:rsid w:val="002419C9"/>
    <w:rsid w:val="00242E46"/>
    <w:rsid w:val="00250538"/>
    <w:rsid w:val="00255456"/>
    <w:rsid w:val="002572F3"/>
    <w:rsid w:val="00260C7F"/>
    <w:rsid w:val="00264C18"/>
    <w:rsid w:val="0026759A"/>
    <w:rsid w:val="002729B2"/>
    <w:rsid w:val="00273266"/>
    <w:rsid w:val="00276187"/>
    <w:rsid w:val="00277569"/>
    <w:rsid w:val="002805A9"/>
    <w:rsid w:val="00285B77"/>
    <w:rsid w:val="002876D1"/>
    <w:rsid w:val="00292831"/>
    <w:rsid w:val="00294E02"/>
    <w:rsid w:val="00295D29"/>
    <w:rsid w:val="002A07DC"/>
    <w:rsid w:val="002A12A5"/>
    <w:rsid w:val="002A5AB1"/>
    <w:rsid w:val="002B0A64"/>
    <w:rsid w:val="002C2F28"/>
    <w:rsid w:val="002C31F4"/>
    <w:rsid w:val="002C48B0"/>
    <w:rsid w:val="002D0333"/>
    <w:rsid w:val="002E1879"/>
    <w:rsid w:val="002F5E0B"/>
    <w:rsid w:val="002F6F18"/>
    <w:rsid w:val="00302141"/>
    <w:rsid w:val="003028E5"/>
    <w:rsid w:val="00307362"/>
    <w:rsid w:val="0031214F"/>
    <w:rsid w:val="00316257"/>
    <w:rsid w:val="00317154"/>
    <w:rsid w:val="00317A08"/>
    <w:rsid w:val="00324C70"/>
    <w:rsid w:val="00333C69"/>
    <w:rsid w:val="003353D0"/>
    <w:rsid w:val="003353FD"/>
    <w:rsid w:val="00337BDC"/>
    <w:rsid w:val="00342D0F"/>
    <w:rsid w:val="0034756A"/>
    <w:rsid w:val="003506A1"/>
    <w:rsid w:val="0035193F"/>
    <w:rsid w:val="00352254"/>
    <w:rsid w:val="003537CE"/>
    <w:rsid w:val="00354771"/>
    <w:rsid w:val="00361DE5"/>
    <w:rsid w:val="003816F7"/>
    <w:rsid w:val="00381C8C"/>
    <w:rsid w:val="003957C4"/>
    <w:rsid w:val="00396CBB"/>
    <w:rsid w:val="003974D9"/>
    <w:rsid w:val="003979F5"/>
    <w:rsid w:val="003A12F4"/>
    <w:rsid w:val="003A1302"/>
    <w:rsid w:val="003A3364"/>
    <w:rsid w:val="003A53C4"/>
    <w:rsid w:val="003A6889"/>
    <w:rsid w:val="003B65F7"/>
    <w:rsid w:val="003D111A"/>
    <w:rsid w:val="003D62E0"/>
    <w:rsid w:val="003D711E"/>
    <w:rsid w:val="003D7BBC"/>
    <w:rsid w:val="003E0F9E"/>
    <w:rsid w:val="003E2EF2"/>
    <w:rsid w:val="003F5AB1"/>
    <w:rsid w:val="003F6AB9"/>
    <w:rsid w:val="003F7929"/>
    <w:rsid w:val="00400C39"/>
    <w:rsid w:val="00401F97"/>
    <w:rsid w:val="00402BD5"/>
    <w:rsid w:val="0040321E"/>
    <w:rsid w:val="00404E43"/>
    <w:rsid w:val="004123CB"/>
    <w:rsid w:val="00413AA5"/>
    <w:rsid w:val="00416E1B"/>
    <w:rsid w:val="00422927"/>
    <w:rsid w:val="0042296B"/>
    <w:rsid w:val="00423FB8"/>
    <w:rsid w:val="0042762D"/>
    <w:rsid w:val="00427E18"/>
    <w:rsid w:val="00430E74"/>
    <w:rsid w:val="004332DB"/>
    <w:rsid w:val="00446783"/>
    <w:rsid w:val="00462EF4"/>
    <w:rsid w:val="00462F1B"/>
    <w:rsid w:val="00464203"/>
    <w:rsid w:val="0046441D"/>
    <w:rsid w:val="00470F95"/>
    <w:rsid w:val="00471756"/>
    <w:rsid w:val="00473318"/>
    <w:rsid w:val="00474A8C"/>
    <w:rsid w:val="00475EEE"/>
    <w:rsid w:val="004765A5"/>
    <w:rsid w:val="004867E6"/>
    <w:rsid w:val="00494D9E"/>
    <w:rsid w:val="00495007"/>
    <w:rsid w:val="0049623D"/>
    <w:rsid w:val="004970EA"/>
    <w:rsid w:val="004A2156"/>
    <w:rsid w:val="004A3BDE"/>
    <w:rsid w:val="004A3C81"/>
    <w:rsid w:val="004B59CE"/>
    <w:rsid w:val="004B69E6"/>
    <w:rsid w:val="004C023A"/>
    <w:rsid w:val="004C7A2B"/>
    <w:rsid w:val="004D2C8C"/>
    <w:rsid w:val="004D31E2"/>
    <w:rsid w:val="004D76FF"/>
    <w:rsid w:val="004E2AE3"/>
    <w:rsid w:val="004E6941"/>
    <w:rsid w:val="004E7559"/>
    <w:rsid w:val="004F4356"/>
    <w:rsid w:val="004F652A"/>
    <w:rsid w:val="00503BC9"/>
    <w:rsid w:val="00507C5F"/>
    <w:rsid w:val="00511443"/>
    <w:rsid w:val="00511673"/>
    <w:rsid w:val="00511B12"/>
    <w:rsid w:val="005132E8"/>
    <w:rsid w:val="005135A3"/>
    <w:rsid w:val="005162A5"/>
    <w:rsid w:val="005209D0"/>
    <w:rsid w:val="00523763"/>
    <w:rsid w:val="0052561D"/>
    <w:rsid w:val="005275B1"/>
    <w:rsid w:val="00535454"/>
    <w:rsid w:val="005401D5"/>
    <w:rsid w:val="005421F7"/>
    <w:rsid w:val="0054386A"/>
    <w:rsid w:val="005451BE"/>
    <w:rsid w:val="005464D0"/>
    <w:rsid w:val="00555B71"/>
    <w:rsid w:val="00560288"/>
    <w:rsid w:val="005717AC"/>
    <w:rsid w:val="005774F3"/>
    <w:rsid w:val="005844D2"/>
    <w:rsid w:val="00585793"/>
    <w:rsid w:val="005868A2"/>
    <w:rsid w:val="00590D66"/>
    <w:rsid w:val="00590ED3"/>
    <w:rsid w:val="00591186"/>
    <w:rsid w:val="00596D37"/>
    <w:rsid w:val="005A2EF0"/>
    <w:rsid w:val="005B6F4E"/>
    <w:rsid w:val="005C3491"/>
    <w:rsid w:val="005C4E64"/>
    <w:rsid w:val="005C5249"/>
    <w:rsid w:val="005D27A7"/>
    <w:rsid w:val="005D4039"/>
    <w:rsid w:val="005D40A3"/>
    <w:rsid w:val="005D4316"/>
    <w:rsid w:val="005D62E6"/>
    <w:rsid w:val="005E0A27"/>
    <w:rsid w:val="005E1F41"/>
    <w:rsid w:val="005E33C2"/>
    <w:rsid w:val="005E664D"/>
    <w:rsid w:val="005E794D"/>
    <w:rsid w:val="005F2B2E"/>
    <w:rsid w:val="005F2FB3"/>
    <w:rsid w:val="005F4DC4"/>
    <w:rsid w:val="005F65BF"/>
    <w:rsid w:val="006019CD"/>
    <w:rsid w:val="00602160"/>
    <w:rsid w:val="00607630"/>
    <w:rsid w:val="0061010A"/>
    <w:rsid w:val="00611A74"/>
    <w:rsid w:val="00611CD1"/>
    <w:rsid w:val="00616F1C"/>
    <w:rsid w:val="006213E8"/>
    <w:rsid w:val="006224B0"/>
    <w:rsid w:val="00624A53"/>
    <w:rsid w:val="00631D68"/>
    <w:rsid w:val="00634CAA"/>
    <w:rsid w:val="00641A0A"/>
    <w:rsid w:val="00645AC9"/>
    <w:rsid w:val="00647497"/>
    <w:rsid w:val="0065239F"/>
    <w:rsid w:val="006531DD"/>
    <w:rsid w:val="00654896"/>
    <w:rsid w:val="00661523"/>
    <w:rsid w:val="00662BFD"/>
    <w:rsid w:val="00663899"/>
    <w:rsid w:val="00666EBE"/>
    <w:rsid w:val="006712C7"/>
    <w:rsid w:val="00673C34"/>
    <w:rsid w:val="006744FA"/>
    <w:rsid w:val="00677773"/>
    <w:rsid w:val="006837CC"/>
    <w:rsid w:val="0068482D"/>
    <w:rsid w:val="006855D0"/>
    <w:rsid w:val="0069033B"/>
    <w:rsid w:val="006961D6"/>
    <w:rsid w:val="00697109"/>
    <w:rsid w:val="006A2B0B"/>
    <w:rsid w:val="006A5473"/>
    <w:rsid w:val="006A7C76"/>
    <w:rsid w:val="006B091E"/>
    <w:rsid w:val="006B36F1"/>
    <w:rsid w:val="006B4361"/>
    <w:rsid w:val="006B7418"/>
    <w:rsid w:val="006B7C8A"/>
    <w:rsid w:val="006C11A5"/>
    <w:rsid w:val="006C14E3"/>
    <w:rsid w:val="006C3913"/>
    <w:rsid w:val="006C5C14"/>
    <w:rsid w:val="006C6443"/>
    <w:rsid w:val="006C7E8A"/>
    <w:rsid w:val="006D2A8D"/>
    <w:rsid w:val="006E003A"/>
    <w:rsid w:val="006E24A6"/>
    <w:rsid w:val="006E36B1"/>
    <w:rsid w:val="006E3ECC"/>
    <w:rsid w:val="006E438E"/>
    <w:rsid w:val="006E4CB2"/>
    <w:rsid w:val="006E55D5"/>
    <w:rsid w:val="006E6782"/>
    <w:rsid w:val="006F258B"/>
    <w:rsid w:val="006F4774"/>
    <w:rsid w:val="006F5A82"/>
    <w:rsid w:val="00700F92"/>
    <w:rsid w:val="00701408"/>
    <w:rsid w:val="00702098"/>
    <w:rsid w:val="00713410"/>
    <w:rsid w:val="007163A8"/>
    <w:rsid w:val="00716BB1"/>
    <w:rsid w:val="0072108E"/>
    <w:rsid w:val="007317FB"/>
    <w:rsid w:val="00734A59"/>
    <w:rsid w:val="00741B74"/>
    <w:rsid w:val="0074641E"/>
    <w:rsid w:val="00750374"/>
    <w:rsid w:val="0075054B"/>
    <w:rsid w:val="00752106"/>
    <w:rsid w:val="007553C0"/>
    <w:rsid w:val="00755B71"/>
    <w:rsid w:val="00760838"/>
    <w:rsid w:val="00763A82"/>
    <w:rsid w:val="0076431C"/>
    <w:rsid w:val="00764A1A"/>
    <w:rsid w:val="00766228"/>
    <w:rsid w:val="0077010D"/>
    <w:rsid w:val="0078239A"/>
    <w:rsid w:val="00790259"/>
    <w:rsid w:val="00793BD7"/>
    <w:rsid w:val="007A6030"/>
    <w:rsid w:val="007B0186"/>
    <w:rsid w:val="007B0229"/>
    <w:rsid w:val="007B3306"/>
    <w:rsid w:val="007B7C72"/>
    <w:rsid w:val="007C2F52"/>
    <w:rsid w:val="007C3855"/>
    <w:rsid w:val="007D36A8"/>
    <w:rsid w:val="007E0132"/>
    <w:rsid w:val="007E2691"/>
    <w:rsid w:val="007E2761"/>
    <w:rsid w:val="007E786D"/>
    <w:rsid w:val="007E7DBA"/>
    <w:rsid w:val="007F7D0D"/>
    <w:rsid w:val="008002C7"/>
    <w:rsid w:val="00812A0B"/>
    <w:rsid w:val="00813330"/>
    <w:rsid w:val="0081504A"/>
    <w:rsid w:val="0081535E"/>
    <w:rsid w:val="00820728"/>
    <w:rsid w:val="008242D0"/>
    <w:rsid w:val="0083329A"/>
    <w:rsid w:val="00836F3B"/>
    <w:rsid w:val="00840C18"/>
    <w:rsid w:val="008419DE"/>
    <w:rsid w:val="00842511"/>
    <w:rsid w:val="008447BD"/>
    <w:rsid w:val="0084531D"/>
    <w:rsid w:val="00846116"/>
    <w:rsid w:val="00847F21"/>
    <w:rsid w:val="00851AC5"/>
    <w:rsid w:val="008533C2"/>
    <w:rsid w:val="0086157A"/>
    <w:rsid w:val="00865C0F"/>
    <w:rsid w:val="00876876"/>
    <w:rsid w:val="008768C6"/>
    <w:rsid w:val="00880431"/>
    <w:rsid w:val="00881230"/>
    <w:rsid w:val="00881D99"/>
    <w:rsid w:val="008852EF"/>
    <w:rsid w:val="00886DA8"/>
    <w:rsid w:val="00887EE8"/>
    <w:rsid w:val="0089049C"/>
    <w:rsid w:val="00891B68"/>
    <w:rsid w:val="00896A07"/>
    <w:rsid w:val="008A01ED"/>
    <w:rsid w:val="008A02EE"/>
    <w:rsid w:val="008A1675"/>
    <w:rsid w:val="008A49BA"/>
    <w:rsid w:val="008A4E3D"/>
    <w:rsid w:val="008A5BCE"/>
    <w:rsid w:val="008B030E"/>
    <w:rsid w:val="008B2356"/>
    <w:rsid w:val="008B28E1"/>
    <w:rsid w:val="008B3973"/>
    <w:rsid w:val="008B773F"/>
    <w:rsid w:val="008B78DB"/>
    <w:rsid w:val="008C015E"/>
    <w:rsid w:val="008C4B1F"/>
    <w:rsid w:val="008D0D92"/>
    <w:rsid w:val="008D3D9F"/>
    <w:rsid w:val="008D54DD"/>
    <w:rsid w:val="008E0881"/>
    <w:rsid w:val="008E193A"/>
    <w:rsid w:val="008F0388"/>
    <w:rsid w:val="008F0407"/>
    <w:rsid w:val="008F0F3D"/>
    <w:rsid w:val="009010D0"/>
    <w:rsid w:val="009013FE"/>
    <w:rsid w:val="0090382A"/>
    <w:rsid w:val="00911225"/>
    <w:rsid w:val="00911242"/>
    <w:rsid w:val="009113CE"/>
    <w:rsid w:val="0091170F"/>
    <w:rsid w:val="00913153"/>
    <w:rsid w:val="009162ED"/>
    <w:rsid w:val="00925484"/>
    <w:rsid w:val="00927F84"/>
    <w:rsid w:val="00930614"/>
    <w:rsid w:val="00930D58"/>
    <w:rsid w:val="00932AC3"/>
    <w:rsid w:val="00932AF0"/>
    <w:rsid w:val="00933334"/>
    <w:rsid w:val="00933594"/>
    <w:rsid w:val="00942701"/>
    <w:rsid w:val="009457BA"/>
    <w:rsid w:val="00946E30"/>
    <w:rsid w:val="009600BC"/>
    <w:rsid w:val="00960CC6"/>
    <w:rsid w:val="0096361F"/>
    <w:rsid w:val="00967A4D"/>
    <w:rsid w:val="009750BE"/>
    <w:rsid w:val="00977A93"/>
    <w:rsid w:val="0098166A"/>
    <w:rsid w:val="009865B3"/>
    <w:rsid w:val="00986F04"/>
    <w:rsid w:val="00992F05"/>
    <w:rsid w:val="00994F59"/>
    <w:rsid w:val="009A22B6"/>
    <w:rsid w:val="009A423D"/>
    <w:rsid w:val="009A6B9F"/>
    <w:rsid w:val="009A6C33"/>
    <w:rsid w:val="009B30AD"/>
    <w:rsid w:val="009B326F"/>
    <w:rsid w:val="009B6F52"/>
    <w:rsid w:val="009B7CBC"/>
    <w:rsid w:val="009C32D5"/>
    <w:rsid w:val="009C3329"/>
    <w:rsid w:val="009C55CD"/>
    <w:rsid w:val="009C5BB3"/>
    <w:rsid w:val="009C5C7D"/>
    <w:rsid w:val="009D094D"/>
    <w:rsid w:val="009D1E48"/>
    <w:rsid w:val="009D1F84"/>
    <w:rsid w:val="009D3247"/>
    <w:rsid w:val="009D66D9"/>
    <w:rsid w:val="009D6C8A"/>
    <w:rsid w:val="009D6CE2"/>
    <w:rsid w:val="009E5125"/>
    <w:rsid w:val="009E540B"/>
    <w:rsid w:val="009E7D9F"/>
    <w:rsid w:val="009F12B4"/>
    <w:rsid w:val="009F3A0A"/>
    <w:rsid w:val="009F4860"/>
    <w:rsid w:val="009F6930"/>
    <w:rsid w:val="009F73F5"/>
    <w:rsid w:val="009F7EFE"/>
    <w:rsid w:val="00A016F1"/>
    <w:rsid w:val="00A04AFC"/>
    <w:rsid w:val="00A05E2C"/>
    <w:rsid w:val="00A15BCA"/>
    <w:rsid w:val="00A20AA5"/>
    <w:rsid w:val="00A22084"/>
    <w:rsid w:val="00A24E04"/>
    <w:rsid w:val="00A24F36"/>
    <w:rsid w:val="00A259C0"/>
    <w:rsid w:val="00A262C2"/>
    <w:rsid w:val="00A30306"/>
    <w:rsid w:val="00A32352"/>
    <w:rsid w:val="00A32A59"/>
    <w:rsid w:val="00A35B78"/>
    <w:rsid w:val="00A463AE"/>
    <w:rsid w:val="00A516A9"/>
    <w:rsid w:val="00A559E4"/>
    <w:rsid w:val="00A645D8"/>
    <w:rsid w:val="00A6565F"/>
    <w:rsid w:val="00A65B92"/>
    <w:rsid w:val="00A66BB7"/>
    <w:rsid w:val="00A67DD9"/>
    <w:rsid w:val="00A77D19"/>
    <w:rsid w:val="00A828FB"/>
    <w:rsid w:val="00A86E8F"/>
    <w:rsid w:val="00A92FA0"/>
    <w:rsid w:val="00A947E8"/>
    <w:rsid w:val="00A9623D"/>
    <w:rsid w:val="00AA29E2"/>
    <w:rsid w:val="00AA339E"/>
    <w:rsid w:val="00AA537B"/>
    <w:rsid w:val="00AB531A"/>
    <w:rsid w:val="00AC2399"/>
    <w:rsid w:val="00AC3729"/>
    <w:rsid w:val="00AC409D"/>
    <w:rsid w:val="00AC7C62"/>
    <w:rsid w:val="00AD2DD2"/>
    <w:rsid w:val="00AD725C"/>
    <w:rsid w:val="00AD7D35"/>
    <w:rsid w:val="00AE02F8"/>
    <w:rsid w:val="00AE2A26"/>
    <w:rsid w:val="00AE7B4F"/>
    <w:rsid w:val="00AF1336"/>
    <w:rsid w:val="00AF1C33"/>
    <w:rsid w:val="00B02162"/>
    <w:rsid w:val="00B05126"/>
    <w:rsid w:val="00B06858"/>
    <w:rsid w:val="00B06AC9"/>
    <w:rsid w:val="00B12119"/>
    <w:rsid w:val="00B12CDF"/>
    <w:rsid w:val="00B1639F"/>
    <w:rsid w:val="00B24619"/>
    <w:rsid w:val="00B300DF"/>
    <w:rsid w:val="00B3185B"/>
    <w:rsid w:val="00B32D35"/>
    <w:rsid w:val="00B350F5"/>
    <w:rsid w:val="00B37509"/>
    <w:rsid w:val="00B41464"/>
    <w:rsid w:val="00B42BC5"/>
    <w:rsid w:val="00B47B26"/>
    <w:rsid w:val="00B61FAF"/>
    <w:rsid w:val="00B623D5"/>
    <w:rsid w:val="00B6370F"/>
    <w:rsid w:val="00B665AE"/>
    <w:rsid w:val="00B6721B"/>
    <w:rsid w:val="00B67818"/>
    <w:rsid w:val="00B67B8A"/>
    <w:rsid w:val="00B71641"/>
    <w:rsid w:val="00B747D8"/>
    <w:rsid w:val="00B74CED"/>
    <w:rsid w:val="00B763D5"/>
    <w:rsid w:val="00B8030C"/>
    <w:rsid w:val="00B81ACD"/>
    <w:rsid w:val="00B90421"/>
    <w:rsid w:val="00B948C3"/>
    <w:rsid w:val="00BA3515"/>
    <w:rsid w:val="00BA407D"/>
    <w:rsid w:val="00BA563A"/>
    <w:rsid w:val="00BA5A3A"/>
    <w:rsid w:val="00BA6029"/>
    <w:rsid w:val="00BB1759"/>
    <w:rsid w:val="00BB4BC0"/>
    <w:rsid w:val="00BB59B1"/>
    <w:rsid w:val="00BB605D"/>
    <w:rsid w:val="00BB7C9B"/>
    <w:rsid w:val="00BC12D8"/>
    <w:rsid w:val="00BD0F4D"/>
    <w:rsid w:val="00BD31BD"/>
    <w:rsid w:val="00BD62C7"/>
    <w:rsid w:val="00BD7D7C"/>
    <w:rsid w:val="00BE4CFE"/>
    <w:rsid w:val="00BF0591"/>
    <w:rsid w:val="00BF2B87"/>
    <w:rsid w:val="00BF72EA"/>
    <w:rsid w:val="00C02F45"/>
    <w:rsid w:val="00C1092C"/>
    <w:rsid w:val="00C11043"/>
    <w:rsid w:val="00C12876"/>
    <w:rsid w:val="00C129F5"/>
    <w:rsid w:val="00C158B3"/>
    <w:rsid w:val="00C15B11"/>
    <w:rsid w:val="00C17192"/>
    <w:rsid w:val="00C221B8"/>
    <w:rsid w:val="00C31207"/>
    <w:rsid w:val="00C32B69"/>
    <w:rsid w:val="00C32B8C"/>
    <w:rsid w:val="00C3679A"/>
    <w:rsid w:val="00C40C86"/>
    <w:rsid w:val="00C4123A"/>
    <w:rsid w:val="00C41D79"/>
    <w:rsid w:val="00C42EFC"/>
    <w:rsid w:val="00C52DAB"/>
    <w:rsid w:val="00C55408"/>
    <w:rsid w:val="00C62410"/>
    <w:rsid w:val="00C65A19"/>
    <w:rsid w:val="00C65E4B"/>
    <w:rsid w:val="00C7118F"/>
    <w:rsid w:val="00C750CD"/>
    <w:rsid w:val="00C7520B"/>
    <w:rsid w:val="00C7611F"/>
    <w:rsid w:val="00C82022"/>
    <w:rsid w:val="00C82825"/>
    <w:rsid w:val="00C82F08"/>
    <w:rsid w:val="00C85C8C"/>
    <w:rsid w:val="00C91B05"/>
    <w:rsid w:val="00CA2BEE"/>
    <w:rsid w:val="00CA6EC8"/>
    <w:rsid w:val="00CB1571"/>
    <w:rsid w:val="00CB7A78"/>
    <w:rsid w:val="00CC06F2"/>
    <w:rsid w:val="00CC157B"/>
    <w:rsid w:val="00CC1E22"/>
    <w:rsid w:val="00CC22A9"/>
    <w:rsid w:val="00CC33B0"/>
    <w:rsid w:val="00CC3745"/>
    <w:rsid w:val="00CC593F"/>
    <w:rsid w:val="00CC6245"/>
    <w:rsid w:val="00CC682F"/>
    <w:rsid w:val="00CC79BA"/>
    <w:rsid w:val="00CE0174"/>
    <w:rsid w:val="00CE0BF6"/>
    <w:rsid w:val="00CE7D3F"/>
    <w:rsid w:val="00CF1CBD"/>
    <w:rsid w:val="00CF4240"/>
    <w:rsid w:val="00CF5164"/>
    <w:rsid w:val="00CF6DB7"/>
    <w:rsid w:val="00D06EC7"/>
    <w:rsid w:val="00D070CC"/>
    <w:rsid w:val="00D0753F"/>
    <w:rsid w:val="00D12099"/>
    <w:rsid w:val="00D127C9"/>
    <w:rsid w:val="00D12F0E"/>
    <w:rsid w:val="00D1640A"/>
    <w:rsid w:val="00D16A55"/>
    <w:rsid w:val="00D17E11"/>
    <w:rsid w:val="00D17E73"/>
    <w:rsid w:val="00D228D2"/>
    <w:rsid w:val="00D2520F"/>
    <w:rsid w:val="00D27575"/>
    <w:rsid w:val="00D35CA8"/>
    <w:rsid w:val="00D4096B"/>
    <w:rsid w:val="00D564CE"/>
    <w:rsid w:val="00D572B5"/>
    <w:rsid w:val="00D57DC2"/>
    <w:rsid w:val="00D57F5F"/>
    <w:rsid w:val="00D673E7"/>
    <w:rsid w:val="00D774E0"/>
    <w:rsid w:val="00D80B01"/>
    <w:rsid w:val="00D82FC6"/>
    <w:rsid w:val="00D82FF1"/>
    <w:rsid w:val="00D85FDF"/>
    <w:rsid w:val="00D87520"/>
    <w:rsid w:val="00D93234"/>
    <w:rsid w:val="00D936BD"/>
    <w:rsid w:val="00D961F5"/>
    <w:rsid w:val="00DA253D"/>
    <w:rsid w:val="00DA3E91"/>
    <w:rsid w:val="00DA57B2"/>
    <w:rsid w:val="00DB0256"/>
    <w:rsid w:val="00DB1A95"/>
    <w:rsid w:val="00DD1DB4"/>
    <w:rsid w:val="00DD5E4C"/>
    <w:rsid w:val="00DE11AB"/>
    <w:rsid w:val="00DE337E"/>
    <w:rsid w:val="00DE3C14"/>
    <w:rsid w:val="00DF3765"/>
    <w:rsid w:val="00DF4ACC"/>
    <w:rsid w:val="00DF605C"/>
    <w:rsid w:val="00DF6BA7"/>
    <w:rsid w:val="00DF7B53"/>
    <w:rsid w:val="00E13074"/>
    <w:rsid w:val="00E13C17"/>
    <w:rsid w:val="00E17896"/>
    <w:rsid w:val="00E178D4"/>
    <w:rsid w:val="00E23BC6"/>
    <w:rsid w:val="00E246EC"/>
    <w:rsid w:val="00E24E3C"/>
    <w:rsid w:val="00E27BAE"/>
    <w:rsid w:val="00E27F6D"/>
    <w:rsid w:val="00E33B36"/>
    <w:rsid w:val="00E342F4"/>
    <w:rsid w:val="00E34605"/>
    <w:rsid w:val="00E426B2"/>
    <w:rsid w:val="00E44BF6"/>
    <w:rsid w:val="00E460C4"/>
    <w:rsid w:val="00E5051D"/>
    <w:rsid w:val="00E5080C"/>
    <w:rsid w:val="00E50DCC"/>
    <w:rsid w:val="00E510B5"/>
    <w:rsid w:val="00E561BF"/>
    <w:rsid w:val="00E56CE7"/>
    <w:rsid w:val="00E573D4"/>
    <w:rsid w:val="00E65FF1"/>
    <w:rsid w:val="00E722A5"/>
    <w:rsid w:val="00E726F7"/>
    <w:rsid w:val="00E72759"/>
    <w:rsid w:val="00E74A8B"/>
    <w:rsid w:val="00E82561"/>
    <w:rsid w:val="00E82E70"/>
    <w:rsid w:val="00E838C2"/>
    <w:rsid w:val="00E87B62"/>
    <w:rsid w:val="00E93680"/>
    <w:rsid w:val="00EA1F4E"/>
    <w:rsid w:val="00EA3ED7"/>
    <w:rsid w:val="00EA6810"/>
    <w:rsid w:val="00EA77EF"/>
    <w:rsid w:val="00EA77F2"/>
    <w:rsid w:val="00EB23D6"/>
    <w:rsid w:val="00EB3231"/>
    <w:rsid w:val="00EB3AA8"/>
    <w:rsid w:val="00EB7836"/>
    <w:rsid w:val="00EC0CAE"/>
    <w:rsid w:val="00EC2767"/>
    <w:rsid w:val="00EC2B48"/>
    <w:rsid w:val="00EC7140"/>
    <w:rsid w:val="00ED09DC"/>
    <w:rsid w:val="00ED2019"/>
    <w:rsid w:val="00ED2965"/>
    <w:rsid w:val="00ED5754"/>
    <w:rsid w:val="00ED67FD"/>
    <w:rsid w:val="00EE3F01"/>
    <w:rsid w:val="00EE45EA"/>
    <w:rsid w:val="00EE567F"/>
    <w:rsid w:val="00EE63FE"/>
    <w:rsid w:val="00EF43A0"/>
    <w:rsid w:val="00EF542F"/>
    <w:rsid w:val="00EF61DA"/>
    <w:rsid w:val="00EF6988"/>
    <w:rsid w:val="00F00EFD"/>
    <w:rsid w:val="00F01238"/>
    <w:rsid w:val="00F04EE2"/>
    <w:rsid w:val="00F10D90"/>
    <w:rsid w:val="00F12159"/>
    <w:rsid w:val="00F16C1C"/>
    <w:rsid w:val="00F21CE4"/>
    <w:rsid w:val="00F408A2"/>
    <w:rsid w:val="00F448DE"/>
    <w:rsid w:val="00F44D91"/>
    <w:rsid w:val="00F54792"/>
    <w:rsid w:val="00F577CE"/>
    <w:rsid w:val="00F57AB8"/>
    <w:rsid w:val="00F607F7"/>
    <w:rsid w:val="00F75F9E"/>
    <w:rsid w:val="00F80CCD"/>
    <w:rsid w:val="00F81161"/>
    <w:rsid w:val="00F84190"/>
    <w:rsid w:val="00F84922"/>
    <w:rsid w:val="00F87521"/>
    <w:rsid w:val="00F95E6A"/>
    <w:rsid w:val="00FA1892"/>
    <w:rsid w:val="00FA4A8F"/>
    <w:rsid w:val="00FA5DA2"/>
    <w:rsid w:val="00FA70C7"/>
    <w:rsid w:val="00FB42ED"/>
    <w:rsid w:val="00FC7611"/>
    <w:rsid w:val="00FD1C2C"/>
    <w:rsid w:val="00FD2591"/>
    <w:rsid w:val="00FD4D44"/>
    <w:rsid w:val="00FD5035"/>
    <w:rsid w:val="00FE05AD"/>
    <w:rsid w:val="00FE3C8D"/>
    <w:rsid w:val="00FE5ED3"/>
    <w:rsid w:val="00FF0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8B2677"/>
  <w15:docId w15:val="{B0FC579E-0F8D-4939-9F12-A8E62036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MS Mincho" w:hAnsi="Garamond" w:cs="Lath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22"/>
    <w:pPr>
      <w:spacing w:after="320" w:line="300" w:lineRule="auto"/>
    </w:pPr>
    <w:rPr>
      <w:color w:val="4C483D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022"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22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022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22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rsid w:val="00C82022"/>
    <w:pPr>
      <w:spacing w:before="600"/>
    </w:pPr>
  </w:style>
  <w:style w:type="character" w:styleId="PlaceholderText">
    <w:name w:val="Placeholder Text"/>
    <w:uiPriority w:val="99"/>
    <w:semiHidden/>
    <w:rsid w:val="00C8202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82022"/>
    <w:pPr>
      <w:spacing w:after="600" w:line="240" w:lineRule="auto"/>
      <w:contextualSpacing/>
    </w:pPr>
    <w:rPr>
      <w:rFonts w:ascii="Century Gothic" w:eastAsia="MS Gothic" w:hAnsi="Century Gothic"/>
      <w:color w:val="F24F4F"/>
      <w:kern w:val="28"/>
      <w:sz w:val="96"/>
      <w:szCs w:val="96"/>
    </w:rPr>
  </w:style>
  <w:style w:type="character" w:customStyle="1" w:styleId="TitleChar">
    <w:name w:val="Title Char"/>
    <w:link w:val="Title"/>
    <w:uiPriority w:val="10"/>
    <w:rsid w:val="00C82022"/>
    <w:rPr>
      <w:rFonts w:ascii="Century Gothic" w:eastAsia="MS Gothic" w:hAnsi="Century Gothic" w:cs="Latha"/>
      <w:color w:val="F24F4F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2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link w:val="Subtitle"/>
    <w:uiPriority w:val="11"/>
    <w:rsid w:val="00C82022"/>
    <w:rPr>
      <w:sz w:val="32"/>
      <w:szCs w:val="32"/>
    </w:rPr>
  </w:style>
  <w:style w:type="paragraph" w:styleId="NoSpacing">
    <w:name w:val="No Spacing"/>
    <w:uiPriority w:val="1"/>
    <w:qFormat/>
    <w:rsid w:val="00C82022"/>
    <w:rPr>
      <w:color w:val="4C483D"/>
      <w:lang w:val="en-US" w:eastAsia="ja-JP"/>
    </w:rPr>
  </w:style>
  <w:style w:type="table" w:styleId="TableGrid">
    <w:name w:val="Table Grid"/>
    <w:basedOn w:val="TableNormal"/>
    <w:uiPriority w:val="39"/>
    <w:rsid w:val="00C82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sid w:val="00C82022"/>
    <w:rPr>
      <w:color w:val="FFFFFF"/>
      <w:sz w:val="22"/>
      <w:szCs w:val="22"/>
    </w:rPr>
  </w:style>
  <w:style w:type="paragraph" w:customStyle="1" w:styleId="TableSpace">
    <w:name w:val="Table Space"/>
    <w:basedOn w:val="NoSpacing"/>
    <w:uiPriority w:val="99"/>
    <w:rsid w:val="00C8202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C82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022"/>
  </w:style>
  <w:style w:type="paragraph" w:styleId="Footer">
    <w:name w:val="footer"/>
    <w:basedOn w:val="Normal"/>
    <w:link w:val="FooterChar"/>
    <w:uiPriority w:val="99"/>
    <w:unhideWhenUsed/>
    <w:qFormat/>
    <w:rsid w:val="00C82022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FooterChar">
    <w:name w:val="Footer Char"/>
    <w:link w:val="Footer"/>
    <w:uiPriority w:val="99"/>
    <w:rsid w:val="00C82022"/>
    <w:rPr>
      <w:rFonts w:ascii="Century Gothic" w:eastAsia="MS Gothic" w:hAnsi="Century Gothic" w:cs="Latha"/>
      <w:caps/>
      <w:color w:val="F24F4F"/>
      <w:sz w:val="16"/>
      <w:szCs w:val="16"/>
    </w:rPr>
  </w:style>
  <w:style w:type="character" w:customStyle="1" w:styleId="Heading1Char">
    <w:name w:val="Heading 1 Char"/>
    <w:link w:val="Heading1"/>
    <w:uiPriority w:val="9"/>
    <w:rsid w:val="00C82022"/>
    <w:rPr>
      <w:rFonts w:ascii="Century Gothic" w:eastAsia="MS Gothic" w:hAnsi="Century Gothic" w:cs="Latha"/>
      <w:color w:val="F24F4F"/>
      <w:sz w:val="36"/>
      <w:szCs w:val="36"/>
    </w:rPr>
  </w:style>
  <w:style w:type="character" w:customStyle="1" w:styleId="Heading2Char">
    <w:name w:val="Heading 2 Char"/>
    <w:link w:val="Heading2"/>
    <w:uiPriority w:val="9"/>
    <w:rsid w:val="00C82022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2022"/>
    <w:pPr>
      <w:pBdr>
        <w:bottom w:val="none" w:sz="0" w:space="0" w:color="auto"/>
      </w:pBdr>
      <w:spacing w:after="400"/>
      <w:outlineLvl w:val="9"/>
    </w:pPr>
    <w:rPr>
      <w:color w:val="DF101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C8202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202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uiPriority w:val="99"/>
    <w:unhideWhenUsed/>
    <w:rsid w:val="00C82022"/>
    <w:rPr>
      <w:color w:val="4C483D"/>
      <w:u w:val="single"/>
    </w:rPr>
  </w:style>
  <w:style w:type="character" w:customStyle="1" w:styleId="Heading3Char">
    <w:name w:val="Heading 3 Char"/>
    <w:link w:val="Heading3"/>
    <w:uiPriority w:val="9"/>
    <w:rsid w:val="00C82022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rsid w:val="00C82022"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rsid w:val="00C82022"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rsid w:val="00C82022"/>
    <w:rPr>
      <w:color w:val="404040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C82022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rsid w:val="00C82022"/>
    <w:pPr>
      <w:spacing w:before="160" w:after="160" w:line="240" w:lineRule="auto"/>
      <w:jc w:val="center"/>
    </w:pPr>
  </w:style>
  <w:style w:type="character" w:customStyle="1" w:styleId="Heading4Char">
    <w:name w:val="Heading 4 Char"/>
    <w:link w:val="Heading4"/>
    <w:uiPriority w:val="9"/>
    <w:semiHidden/>
    <w:rsid w:val="00C82022"/>
    <w:rPr>
      <w:rFonts w:ascii="Century Gothic" w:eastAsia="MS Gothic" w:hAnsi="Century Gothic" w:cs="Latha"/>
      <w:i/>
      <w:iCs/>
      <w:color w:val="DF1010"/>
    </w:rPr>
  </w:style>
  <w:style w:type="table" w:customStyle="1" w:styleId="FinancialTable">
    <w:name w:val="Financial Table"/>
    <w:basedOn w:val="TableNormal"/>
    <w:uiPriority w:val="99"/>
    <w:rsid w:val="00C82022"/>
    <w:pPr>
      <w:spacing w:before="60" w:after="60"/>
    </w:pPr>
    <w:tblPr>
      <w:tblStyleRowBandSize w:val="1"/>
      <w:tblBorders>
        <w:top w:val="single" w:sz="4" w:space="0" w:color="BCB8AC"/>
        <w:left w:val="single" w:sz="4" w:space="0" w:color="BCB8AC"/>
        <w:bottom w:val="single" w:sz="4" w:space="0" w:color="BCB8AC"/>
        <w:right w:val="single" w:sz="4" w:space="0" w:color="BCB8AC"/>
        <w:insideV w:val="single" w:sz="4" w:space="0" w:color="BCB8AC"/>
      </w:tblBorders>
    </w:tblPr>
    <w:tblStylePr w:type="firstRow">
      <w:rPr>
        <w:rFonts w:ascii="Garamond" w:hAnsi="Garamond"/>
        <w:color w:val="FFFFFF"/>
        <w:sz w:val="16"/>
      </w:rPr>
      <w:tblPr/>
      <w:tcPr>
        <w:shd w:val="clear" w:color="auto" w:fill="F24F4F"/>
      </w:tcPr>
    </w:tblStylePr>
    <w:tblStylePr w:type="lastRow">
      <w:rPr>
        <w:rFonts w:ascii="Garamond" w:hAnsi="Garamond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="Garamond" w:hAnsi="Garamond"/>
        <w:sz w:val="16"/>
      </w:rPr>
    </w:tblStylePr>
    <w:tblStylePr w:type="band2Horz">
      <w:tblPr/>
      <w:tcPr>
        <w:shd w:val="clear" w:color="auto" w:fill="DDDBD5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C82022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82022"/>
    <w:pPr>
      <w:spacing w:after="100"/>
      <w:ind w:left="720" w:right="3240"/>
    </w:pPr>
  </w:style>
  <w:style w:type="character" w:customStyle="1" w:styleId="apple-converted-space">
    <w:name w:val="apple-converted-space"/>
    <w:basedOn w:val="DefaultParagraphFont"/>
    <w:rsid w:val="00216093"/>
  </w:style>
  <w:style w:type="paragraph" w:styleId="ListParagraph">
    <w:name w:val="List Paragraph"/>
    <w:basedOn w:val="Normal"/>
    <w:uiPriority w:val="34"/>
    <w:unhideWhenUsed/>
    <w:qFormat/>
    <w:rsid w:val="002160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2B87"/>
    <w:rPr>
      <w:rFonts w:ascii="Tahoma" w:hAnsi="Tahoma" w:cs="Tahoma"/>
      <w:sz w:val="16"/>
      <w:szCs w:val="16"/>
    </w:rPr>
  </w:style>
  <w:style w:type="character" w:customStyle="1" w:styleId="mi">
    <w:name w:val="mi"/>
    <w:rsid w:val="009C55CD"/>
  </w:style>
  <w:style w:type="character" w:customStyle="1" w:styleId="mjxassistivemathml">
    <w:name w:val="mjx_assistive_mathml"/>
    <w:rsid w:val="009C55CD"/>
  </w:style>
  <w:style w:type="paragraph" w:styleId="NormalWeb">
    <w:name w:val="Normal (Web)"/>
    <w:basedOn w:val="Normal"/>
    <w:uiPriority w:val="99"/>
    <w:unhideWhenUsed/>
    <w:rsid w:val="003D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Default">
    <w:name w:val="Default"/>
    <w:rsid w:val="008447B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29F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4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E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EC"/>
    <w:rPr>
      <w:color w:val="4C483D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EC"/>
    <w:rPr>
      <w:b/>
      <w:bCs/>
      <w:color w:val="4C483D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288"/>
    <w:rPr>
      <w:rFonts w:ascii="Courier New" w:eastAsia="Times New Roman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028E5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D564CE"/>
  </w:style>
  <w:style w:type="character" w:customStyle="1" w:styleId="c1">
    <w:name w:val="c1"/>
    <w:basedOn w:val="DefaultParagraphFont"/>
    <w:rsid w:val="00D564CE"/>
  </w:style>
  <w:style w:type="character" w:customStyle="1" w:styleId="k">
    <w:name w:val="k"/>
    <w:basedOn w:val="DefaultParagraphFont"/>
    <w:rsid w:val="00D564CE"/>
  </w:style>
  <w:style w:type="character" w:customStyle="1" w:styleId="nf">
    <w:name w:val="nf"/>
    <w:basedOn w:val="DefaultParagraphFont"/>
    <w:rsid w:val="00D564CE"/>
  </w:style>
  <w:style w:type="character" w:customStyle="1" w:styleId="p">
    <w:name w:val="p"/>
    <w:basedOn w:val="DefaultParagraphFont"/>
    <w:rsid w:val="00D564CE"/>
  </w:style>
  <w:style w:type="character" w:customStyle="1" w:styleId="n">
    <w:name w:val="n"/>
    <w:basedOn w:val="DefaultParagraphFont"/>
    <w:rsid w:val="00D564CE"/>
  </w:style>
  <w:style w:type="character" w:customStyle="1" w:styleId="o">
    <w:name w:val="o"/>
    <w:basedOn w:val="DefaultParagraphFont"/>
    <w:rsid w:val="00D564CE"/>
  </w:style>
  <w:style w:type="character" w:customStyle="1" w:styleId="sa">
    <w:name w:val="sa"/>
    <w:basedOn w:val="DefaultParagraphFont"/>
    <w:rsid w:val="00D564CE"/>
  </w:style>
  <w:style w:type="character" w:customStyle="1" w:styleId="s1">
    <w:name w:val="s1"/>
    <w:basedOn w:val="DefaultParagraphFont"/>
    <w:rsid w:val="00D564CE"/>
  </w:style>
  <w:style w:type="character" w:customStyle="1" w:styleId="si">
    <w:name w:val="si"/>
    <w:basedOn w:val="DefaultParagraphFont"/>
    <w:rsid w:val="00D564CE"/>
  </w:style>
  <w:style w:type="character" w:customStyle="1" w:styleId="nb">
    <w:name w:val="nb"/>
    <w:basedOn w:val="DefaultParagraphFont"/>
    <w:rsid w:val="00D564CE"/>
  </w:style>
  <w:style w:type="character" w:styleId="UnresolvedMention">
    <w:name w:val="Unresolved Mention"/>
    <w:basedOn w:val="DefaultParagraphFont"/>
    <w:uiPriority w:val="99"/>
    <w:semiHidden/>
    <w:unhideWhenUsed/>
    <w:rsid w:val="00115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t@sriramachandra.edu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ager@sret.edu.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gesh%20Subramaniam\AppData\Roaming\Microsoft\Templates\Business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2F221-E873-45D4-8106-2C8C998F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476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TEST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TEST</dc:title>
  <dc:subject/>
  <dc:creator>Logesh</dc:creator>
  <cp:keywords/>
  <dc:description/>
  <cp:lastModifiedBy>Nirmala Balasundaram</cp:lastModifiedBy>
  <cp:revision>16</cp:revision>
  <cp:lastPrinted>2021-08-18T04:27:00Z</cp:lastPrinted>
  <dcterms:created xsi:type="dcterms:W3CDTF">2021-08-23T08:32:00Z</dcterms:created>
  <dcterms:modified xsi:type="dcterms:W3CDTF">2022-10-27T04:56:00Z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GrammarlyDocumentId">
    <vt:lpwstr>8131ca28fcbf3fbb7cd3d7d1e99f3c55d65823b334c16088045ad2943d58e312</vt:lpwstr>
  </property>
</Properties>
</file>